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3219BA7" w14:textId="77777777" w:rsidR="00996C31" w:rsidRDefault="009836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Topic</w:t>
      </w:r>
      <w:r w:rsidR="00B33FC1">
        <w:rPr>
          <w:rFonts w:ascii="Times New Roman" w:eastAsia="Times New Roman" w:hAnsi="Times New Roman" w:cs="Times New Roman"/>
          <w:b/>
          <w:sz w:val="52"/>
          <w:szCs w:val="52"/>
        </w:rPr>
        <w:t xml:space="preserve"> Title</w:t>
      </w:r>
    </w:p>
    <w:p w14:paraId="2B5D289D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2FEBEBCC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8C1C602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CD5E67D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4F7FFE3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9205CF7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299B3DB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Bachelor of Technolog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</w:p>
    <w:p w14:paraId="439C0C25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Computer Science and Engineering</w:t>
      </w:r>
    </w:p>
    <w:p w14:paraId="548ABFC8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69EC3B6A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6B03098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Submitted By</w:t>
      </w:r>
    </w:p>
    <w:p w14:paraId="5044FDF3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01CF3F1A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 </w:t>
      </w:r>
      <w:r w:rsidR="00B33FC1">
        <w:rPr>
          <w:rFonts w:ascii="Times New Roman" w:eastAsia="Times New Roman" w:hAnsi="Times New Roman" w:cs="Times New Roman"/>
          <w:color w:val="000000"/>
          <w:sz w:val="28"/>
          <w:szCs w:val="28"/>
        </w:rPr>
        <w:t>(ROLL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NUMBER)</w:t>
      </w:r>
    </w:p>
    <w:p w14:paraId="06B48A89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7336530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9BDD4D7" w14:textId="77777777" w:rsidR="00B33FC1" w:rsidRDefault="00B33F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29B3B09" w14:textId="77777777" w:rsidR="009A41AF" w:rsidRDefault="009A4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8349693" w14:textId="77777777" w:rsidR="00996C31" w:rsidRDefault="009A41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MONTH</w:t>
      </w:r>
      <w:r w:rsidR="005A2B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C67FDC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48131C2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4B5ECDB2" w14:textId="28BA97AF" w:rsidR="00996C31" w:rsidRDefault="006F4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  <w:r>
        <w:rPr>
          <w:noProof/>
          <w:lang w:val="en-IN" w:eastAsia="en-IN"/>
        </w:rPr>
        <w:pict w14:anchorId="71C6EF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2pt;height:96pt">
            <v:imagedata r:id="rId7" o:title="TMSL LOGO"/>
          </v:shape>
        </w:pict>
      </w:r>
    </w:p>
    <w:p w14:paraId="0F0606ED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75445CBB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5AA65955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</w:pPr>
    </w:p>
    <w:p w14:paraId="3ABE0532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</w:p>
    <w:p w14:paraId="26DA178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tabs>
          <w:tab w:val="left" w:pos="5325"/>
        </w:tabs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Techno </w:t>
      </w:r>
      <w:r w:rsidR="00D47BDF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Main</w:t>
      </w:r>
    </w:p>
    <w:p w14:paraId="17C61B2C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EM-4/1, Sector-V, Salt Lake</w:t>
      </w:r>
    </w:p>
    <w:p w14:paraId="260D1B23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Kolkata- 700091 </w:t>
      </w:r>
    </w:p>
    <w:p w14:paraId="5FD6D160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West Bengal</w:t>
      </w:r>
    </w:p>
    <w:p w14:paraId="4F2B2A8A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India</w:t>
      </w:r>
    </w:p>
    <w:p w14:paraId="460BC1BB" w14:textId="77777777" w:rsidR="00996C31" w:rsidRDefault="00AC5845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  <w:r>
        <w:rPr>
          <w:color w:val="000000"/>
        </w:rPr>
        <w:tab/>
      </w:r>
    </w:p>
    <w:p w14:paraId="4C13F55B" w14:textId="77777777" w:rsidR="00996C31" w:rsidRDefault="00996C31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</w:pPr>
    </w:p>
    <w:p w14:paraId="23A33F29" w14:textId="77777777" w:rsidR="00B33FC1" w:rsidRDefault="00B33FC1" w:rsidP="00B33FC1"/>
    <w:p w14:paraId="73AC526A" w14:textId="77777777" w:rsidR="006F4FB1" w:rsidRDefault="006F4FB1" w:rsidP="00B33FC1"/>
    <w:p w14:paraId="48BAD765" w14:textId="77777777" w:rsidR="00A97A17" w:rsidRPr="00A97A17" w:rsidRDefault="00A97A17" w:rsidP="00560D58">
      <w:pPr>
        <w:jc w:val="center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 xml:space="preserve">TABLE OF </w:t>
      </w:r>
      <w:r w:rsidRPr="00A97A17"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p w14:paraId="42E60CD1" w14:textId="77777777" w:rsidR="00A97A17" w:rsidRDefault="00A97A17" w:rsidP="00B33FC1"/>
    <w:p w14:paraId="0E868093" w14:textId="77777777" w:rsidR="00A97A17" w:rsidRDefault="00A97A17" w:rsidP="00B33FC1"/>
    <w:p w14:paraId="58FF484A" w14:textId="77777777" w:rsidR="00A97A17" w:rsidRPr="00B642C4" w:rsidRDefault="00A97A17" w:rsidP="009836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52443" w14:textId="77777777" w:rsidR="00303A1F" w:rsidRPr="00B642C4" w:rsidRDefault="00303A1F" w:rsidP="00303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Introduction</w:t>
      </w:r>
    </w:p>
    <w:p w14:paraId="12CCEEF7" w14:textId="77777777" w:rsidR="00303A1F" w:rsidRPr="00B642C4" w:rsidRDefault="009836D7" w:rsidP="00303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</w:t>
      </w:r>
    </w:p>
    <w:p w14:paraId="5AF83E4A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i</w:t>
      </w:r>
    </w:p>
    <w:p w14:paraId="007A7E72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Ii</w:t>
      </w:r>
    </w:p>
    <w:p w14:paraId="76517B8E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Iii</w:t>
      </w:r>
    </w:p>
    <w:p w14:paraId="2EFDF3DE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Iv</w:t>
      </w:r>
    </w:p>
    <w:p w14:paraId="5F8165A3" w14:textId="77777777" w:rsidR="00303A1F" w:rsidRPr="00B642C4" w:rsidRDefault="00303A1F" w:rsidP="00303A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……..</w:t>
      </w:r>
    </w:p>
    <w:p w14:paraId="0224FDD4" w14:textId="77777777" w:rsidR="00303A1F" w:rsidRPr="00B642C4" w:rsidRDefault="00303A1F" w:rsidP="00B642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……..</w:t>
      </w:r>
    </w:p>
    <w:p w14:paraId="602A58CC" w14:textId="77777777" w:rsidR="00303A1F" w:rsidRPr="00B642C4" w:rsidRDefault="00303A1F" w:rsidP="00303A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642C4">
        <w:rPr>
          <w:rFonts w:ascii="Times New Roman" w:hAnsi="Times New Roman" w:cs="Times New Roman"/>
          <w:sz w:val="24"/>
          <w:szCs w:val="24"/>
        </w:rPr>
        <w:t>Conclusion</w:t>
      </w:r>
    </w:p>
    <w:p w14:paraId="539D7F73" w14:textId="77777777" w:rsidR="00303A1F" w:rsidRDefault="00303A1F" w:rsidP="00303A1F">
      <w:pPr>
        <w:pStyle w:val="ListParagraph"/>
        <w:numPr>
          <w:ilvl w:val="0"/>
          <w:numId w:val="5"/>
        </w:numPr>
      </w:pPr>
      <w:r w:rsidRPr="00B642C4">
        <w:rPr>
          <w:rFonts w:ascii="Times New Roman" w:hAnsi="Times New Roman" w:cs="Times New Roman"/>
          <w:sz w:val="24"/>
          <w:szCs w:val="24"/>
        </w:rPr>
        <w:t>References</w:t>
      </w:r>
    </w:p>
    <w:p w14:paraId="5C2F3A7D" w14:textId="77777777" w:rsidR="00303A1F" w:rsidRDefault="00303A1F" w:rsidP="00B33FC1"/>
    <w:p w14:paraId="1AE3B3D7" w14:textId="77777777" w:rsidR="00A97A17" w:rsidRDefault="00A97A17" w:rsidP="00B33FC1"/>
    <w:p w14:paraId="2C76FE32" w14:textId="77777777" w:rsidR="00A97A17" w:rsidRDefault="00A97A17" w:rsidP="00B33FC1"/>
    <w:p w14:paraId="6C029BC1" w14:textId="77777777" w:rsidR="00A97A17" w:rsidRPr="00B642C4" w:rsidRDefault="00B642C4" w:rsidP="00B33FC1">
      <w:pPr>
        <w:rPr>
          <w:rFonts w:ascii="Times New Roman" w:hAnsi="Times New Roman" w:cs="Times New Roman"/>
          <w:b/>
          <w:sz w:val="36"/>
          <w:szCs w:val="36"/>
        </w:rPr>
      </w:pPr>
      <w:r w:rsidRPr="00B642C4">
        <w:rPr>
          <w:rFonts w:ascii="Times New Roman" w:hAnsi="Times New Roman" w:cs="Times New Roman"/>
          <w:b/>
          <w:sz w:val="36"/>
          <w:szCs w:val="36"/>
        </w:rPr>
        <w:t>Please use Times New Roman, 12 and Justified Alignment</w:t>
      </w:r>
      <w:r>
        <w:rPr>
          <w:rFonts w:ascii="Times New Roman" w:hAnsi="Times New Roman" w:cs="Times New Roman"/>
          <w:b/>
          <w:sz w:val="36"/>
          <w:szCs w:val="36"/>
        </w:rPr>
        <w:t>, Numbering should be Automatic</w:t>
      </w:r>
    </w:p>
    <w:p w14:paraId="3B1E21EA" w14:textId="77777777" w:rsidR="00A97A17" w:rsidRDefault="00A97A17" w:rsidP="00B33FC1"/>
    <w:p w14:paraId="0E07EFF1" w14:textId="77777777" w:rsidR="00A97A17" w:rsidRDefault="00A97A17" w:rsidP="00B33FC1"/>
    <w:p w14:paraId="618CB389" w14:textId="77777777" w:rsidR="00A97A17" w:rsidRDefault="00A97A17" w:rsidP="00B33FC1"/>
    <w:p w14:paraId="6DD07771" w14:textId="77777777" w:rsidR="00A97A17" w:rsidRDefault="00A97A17" w:rsidP="00B33FC1"/>
    <w:p w14:paraId="718320BC" w14:textId="77777777" w:rsidR="00A97A17" w:rsidRDefault="00A97A17" w:rsidP="00B33FC1"/>
    <w:p w14:paraId="4E8BC1B5" w14:textId="77777777" w:rsidR="00A97A17" w:rsidRDefault="00A97A17" w:rsidP="00B33FC1"/>
    <w:p w14:paraId="62932EDE" w14:textId="77777777" w:rsidR="00A97A17" w:rsidRPr="00B33FC1" w:rsidRDefault="00A97A17" w:rsidP="00B33FC1"/>
    <w:p w14:paraId="38DC2D69" w14:textId="05942FAD" w:rsidR="006F4FB1" w:rsidRDefault="006F4FB1" w:rsidP="007A3802">
      <w:p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F5B041" w14:textId="77777777" w:rsidR="006F4FB1" w:rsidRDefault="006F4FB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 w:type="page"/>
      </w:r>
    </w:p>
    <w:p w14:paraId="1EF70554" w14:textId="2445BD4F" w:rsidR="00996C31" w:rsidRPr="00D47AC0" w:rsidRDefault="00837DE5" w:rsidP="00837DE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lastRenderedPageBreak/>
        <w:t>Introduction</w:t>
      </w:r>
    </w:p>
    <w:p w14:paraId="6A50A90D" w14:textId="4F8E9C59" w:rsidR="00D47AC0" w:rsidRDefault="00D47AC0" w:rsidP="00837DE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D47AC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Background</w:t>
      </w:r>
      <w:r w:rsidR="00607596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s</w:t>
      </w:r>
    </w:p>
    <w:p w14:paraId="2465DF70" w14:textId="22347506" w:rsidR="00D47AC0" w:rsidRPr="00DA54CB" w:rsidRDefault="00DA54CB" w:rsidP="00D47AC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A54C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Reliable Data Transmission</w:t>
      </w:r>
    </w:p>
    <w:p w14:paraId="56C774E6" w14:textId="64512C05" w:rsidR="00DA54CB" w:rsidRDefault="00DA54CB" w:rsidP="00D47AC0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DA54C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Limitations of Stop-and-Wait and Go-Back-N</w:t>
      </w:r>
    </w:p>
    <w:p w14:paraId="2DE21E05" w14:textId="1E7D5133" w:rsidR="00442124" w:rsidRDefault="00442124" w:rsidP="00442124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442124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Working Mechanism of Selective Repeat Protocol</w:t>
      </w:r>
    </w:p>
    <w:p w14:paraId="18BDACAA" w14:textId="18B23DB7" w:rsidR="00442124" w:rsidRDefault="00442124" w:rsidP="00442124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44212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Key Concepts</w:t>
      </w:r>
    </w:p>
    <w:p w14:paraId="12B18AC6" w14:textId="5F4A0E0A" w:rsidR="00020674" w:rsidRDefault="00020674" w:rsidP="00442124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02067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Steps in Operation</w:t>
      </w:r>
    </w:p>
    <w:p w14:paraId="2111DF58" w14:textId="46CA6DC9" w:rsidR="00256638" w:rsidRDefault="00256638" w:rsidP="00256638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5663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Sender Side:</w:t>
      </w:r>
    </w:p>
    <w:p w14:paraId="194C579D" w14:textId="474331BD" w:rsidR="00256638" w:rsidRDefault="00376AF3" w:rsidP="00256638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6A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Receiver Side:</w:t>
      </w:r>
    </w:p>
    <w:p w14:paraId="35F8593D" w14:textId="6E1CE521" w:rsidR="00376AF3" w:rsidRPr="00256638" w:rsidRDefault="00376AF3" w:rsidP="00256638">
      <w:pPr>
        <w:pStyle w:val="ListParagraph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76AF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Handling Duplicates:</w:t>
      </w:r>
    </w:p>
    <w:p w14:paraId="0053E324" w14:textId="775E680B" w:rsidR="00020674" w:rsidRDefault="00256638" w:rsidP="00442124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25663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Example Scenario</w:t>
      </w:r>
    </w:p>
    <w:p w14:paraId="3B1E9217" w14:textId="0CE9D354" w:rsidR="00923060" w:rsidRPr="00923060" w:rsidRDefault="00923060" w:rsidP="0092306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923060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Window Size Calculation</w:t>
      </w:r>
    </w:p>
    <w:p w14:paraId="3A551974" w14:textId="0F4A027B" w:rsidR="00376AF3" w:rsidRDefault="00376AF3" w:rsidP="00376AF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376AF3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Advantages of Selective Repeat Protocol</w:t>
      </w:r>
    </w:p>
    <w:p w14:paraId="2F0F4C28" w14:textId="185C7139" w:rsidR="00376AF3" w:rsidRDefault="008F05E7" w:rsidP="00376AF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8F05E7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Disadvantages of Selective Repeat Protocol</w:t>
      </w:r>
    </w:p>
    <w:p w14:paraId="4796C088" w14:textId="29A5FF68" w:rsidR="008F05E7" w:rsidRDefault="008F05E7" w:rsidP="00376AF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8F05E7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Applications</w:t>
      </w:r>
    </w:p>
    <w:p w14:paraId="2CD922F7" w14:textId="50D47D35" w:rsidR="008F05E7" w:rsidRPr="00376AF3" w:rsidRDefault="008F05E7" w:rsidP="00376AF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 w:rsidRPr="008F05E7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Comparison with Other Protocols</w:t>
      </w:r>
    </w:p>
    <w:p w14:paraId="79CC0E19" w14:textId="51D2FD40" w:rsidR="00837DE5" w:rsidRPr="00837DE5" w:rsidRDefault="00837DE5" w:rsidP="00837DE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Conclusion</w:t>
      </w:r>
    </w:p>
    <w:p w14:paraId="0C77C127" w14:textId="7D8AD284" w:rsidR="00837DE5" w:rsidRPr="00837DE5" w:rsidRDefault="00837DE5" w:rsidP="00837DE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340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References</w:t>
      </w:r>
    </w:p>
    <w:sectPr w:rsidR="00837DE5" w:rsidRPr="00837DE5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12086D" w14:textId="77777777" w:rsidR="0048090A" w:rsidRDefault="0048090A">
      <w:pPr>
        <w:spacing w:after="0" w:line="240" w:lineRule="auto"/>
      </w:pPr>
      <w:r>
        <w:separator/>
      </w:r>
    </w:p>
  </w:endnote>
  <w:endnote w:type="continuationSeparator" w:id="0">
    <w:p w14:paraId="027CA172" w14:textId="77777777" w:rsidR="0048090A" w:rsidRDefault="00480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AE321" w14:textId="77777777" w:rsidR="00996C31" w:rsidRDefault="00996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tbl>
    <w:tblPr>
      <w:tblStyle w:val="1"/>
      <w:tblW w:w="9576" w:type="dxa"/>
      <w:tblInd w:w="-115" w:type="dxa"/>
      <w:tblLayout w:type="fixed"/>
      <w:tblLook w:val="0400" w:firstRow="0" w:lastRow="0" w:firstColumn="0" w:lastColumn="0" w:noHBand="0" w:noVBand="1"/>
    </w:tblPr>
    <w:tblGrid>
      <w:gridCol w:w="4788"/>
      <w:gridCol w:w="4788"/>
    </w:tblGrid>
    <w:tr w:rsidR="00996C31" w14:paraId="6D777715" w14:textId="77777777">
      <w:trPr>
        <w:trHeight w:val="260"/>
      </w:trPr>
      <w:tc>
        <w:tcPr>
          <w:tcW w:w="4788" w:type="dxa"/>
        </w:tcPr>
        <w:p w14:paraId="2B585A35" w14:textId="6C408EBD" w:rsidR="00996C31" w:rsidRDefault="00D47BDF" w:rsidP="00C67F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</w:pPr>
          <w:r>
            <w:rPr>
              <w:color w:val="000000"/>
              <w:sz w:val="20"/>
              <w:szCs w:val="20"/>
            </w:rPr>
            <w:t>TM</w:t>
          </w:r>
          <w:r w:rsidR="00AC5845">
            <w:rPr>
              <w:color w:val="000000"/>
              <w:sz w:val="20"/>
              <w:szCs w:val="20"/>
            </w:rPr>
            <w:t>SL/CSE</w:t>
          </w:r>
          <w:r w:rsidR="00B33FC1">
            <w:rPr>
              <w:color w:val="000000"/>
              <w:sz w:val="20"/>
              <w:szCs w:val="20"/>
            </w:rPr>
            <w:t>/</w:t>
          </w:r>
          <w:r w:rsidR="009836D7">
            <w:rPr>
              <w:color w:val="000000"/>
              <w:sz w:val="20"/>
              <w:szCs w:val="20"/>
            </w:rPr>
            <w:t>CA2</w:t>
          </w:r>
          <w:r w:rsidR="00834C31">
            <w:rPr>
              <w:color w:val="000000"/>
              <w:sz w:val="20"/>
              <w:szCs w:val="20"/>
            </w:rPr>
            <w:t>/</w:t>
          </w:r>
          <w:r w:rsidR="009836D7">
            <w:rPr>
              <w:color w:val="000000"/>
              <w:sz w:val="20"/>
              <w:szCs w:val="20"/>
            </w:rPr>
            <w:t>202</w:t>
          </w:r>
          <w:r w:rsidR="00C67FDC">
            <w:rPr>
              <w:color w:val="000000"/>
              <w:sz w:val="20"/>
              <w:szCs w:val="20"/>
            </w:rPr>
            <w:t>4</w:t>
          </w:r>
          <w:r w:rsidR="009836D7">
            <w:rPr>
              <w:color w:val="000000"/>
              <w:sz w:val="20"/>
              <w:szCs w:val="20"/>
            </w:rPr>
            <w:t>-2</w:t>
          </w:r>
          <w:r w:rsidR="00C67FDC">
            <w:rPr>
              <w:color w:val="000000"/>
              <w:sz w:val="20"/>
              <w:szCs w:val="20"/>
            </w:rPr>
            <w:t>5</w:t>
          </w:r>
          <w:r w:rsidR="009836D7">
            <w:rPr>
              <w:color w:val="000000"/>
              <w:sz w:val="20"/>
              <w:szCs w:val="20"/>
            </w:rPr>
            <w:t>/</w:t>
          </w:r>
          <w:r w:rsidR="00834C31">
            <w:rPr>
              <w:color w:val="000000"/>
              <w:sz w:val="20"/>
              <w:szCs w:val="20"/>
            </w:rPr>
            <w:t>Semester-</w:t>
          </w:r>
          <w:r w:rsidR="00232F03">
            <w:rPr>
              <w:color w:val="000000"/>
              <w:sz w:val="20"/>
              <w:szCs w:val="20"/>
            </w:rPr>
            <w:t>6</w:t>
          </w:r>
        </w:p>
      </w:tc>
      <w:tc>
        <w:tcPr>
          <w:tcW w:w="4788" w:type="dxa"/>
        </w:tcPr>
        <w:p w14:paraId="77896869" w14:textId="77777777" w:rsidR="00996C31" w:rsidRPr="007D3FB2" w:rsidRDefault="00AC58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z w:val="20"/>
              <w:szCs w:val="20"/>
            </w:rPr>
          </w:pPr>
          <w:r w:rsidRPr="007D3FB2">
            <w:rPr>
              <w:color w:val="000000"/>
              <w:sz w:val="20"/>
              <w:szCs w:val="20"/>
            </w:rPr>
            <w:fldChar w:fldCharType="begin"/>
          </w:r>
          <w:r w:rsidRPr="007D3FB2">
            <w:rPr>
              <w:color w:val="000000"/>
              <w:sz w:val="20"/>
              <w:szCs w:val="20"/>
            </w:rPr>
            <w:instrText>PAGE</w:instrText>
          </w:r>
          <w:r w:rsidRPr="007D3FB2">
            <w:rPr>
              <w:color w:val="000000"/>
              <w:sz w:val="20"/>
              <w:szCs w:val="20"/>
            </w:rPr>
            <w:fldChar w:fldCharType="separate"/>
          </w:r>
          <w:r w:rsidR="002B5CD0">
            <w:rPr>
              <w:noProof/>
              <w:color w:val="000000"/>
              <w:sz w:val="20"/>
              <w:szCs w:val="20"/>
            </w:rPr>
            <w:t>3</w:t>
          </w:r>
          <w:r w:rsidRPr="007D3FB2">
            <w:rPr>
              <w:color w:val="000000"/>
              <w:sz w:val="20"/>
              <w:szCs w:val="20"/>
            </w:rPr>
            <w:fldChar w:fldCharType="end"/>
          </w:r>
        </w:p>
      </w:tc>
    </w:tr>
  </w:tbl>
  <w:p w14:paraId="1B20530C" w14:textId="77777777" w:rsidR="00996C31" w:rsidRDefault="00996C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054D0" w14:textId="77777777" w:rsidR="0048090A" w:rsidRDefault="0048090A">
      <w:pPr>
        <w:spacing w:after="0" w:line="240" w:lineRule="auto"/>
      </w:pPr>
      <w:r>
        <w:separator/>
      </w:r>
    </w:p>
  </w:footnote>
  <w:footnote w:type="continuationSeparator" w:id="0">
    <w:p w14:paraId="4D71215C" w14:textId="77777777" w:rsidR="0048090A" w:rsidRDefault="00480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92DD2"/>
    <w:multiLevelType w:val="multilevel"/>
    <w:tmpl w:val="1D744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990629"/>
    <w:multiLevelType w:val="multilevel"/>
    <w:tmpl w:val="FD52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A65BB"/>
    <w:multiLevelType w:val="multilevel"/>
    <w:tmpl w:val="FE4077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43CA53F6"/>
    <w:multiLevelType w:val="multilevel"/>
    <w:tmpl w:val="47807E8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40"/>
        <w:szCs w:val="40"/>
      </w:rPr>
    </w:lvl>
    <w:lvl w:ilvl="1">
      <w:start w:val="1"/>
      <w:numFmt w:val="upperLetter"/>
      <w:lvlText w:val="%2."/>
      <w:lvlJc w:val="left"/>
      <w:pPr>
        <w:ind w:left="644" w:hanging="360"/>
      </w:pPr>
      <w:rPr>
        <w:rFonts w:ascii="Times New Roman" w:hAnsi="Times New Roman" w:hint="default"/>
        <w:b/>
        <w:i w:val="0"/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  <w:szCs w:val="28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color w:val="auto"/>
        <w:sz w:val="28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b/>
        <w:i w:val="0"/>
        <w:color w:val="auto"/>
        <w:sz w:val="28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03350D2"/>
    <w:multiLevelType w:val="multilevel"/>
    <w:tmpl w:val="CF8CEE4C"/>
    <w:lvl w:ilvl="0">
      <w:start w:val="1"/>
      <w:numFmt w:val="decimal"/>
      <w:lvlText w:val="%1."/>
      <w:lvlJc w:val="left"/>
      <w:pPr>
        <w:ind w:left="360" w:firstLine="0"/>
      </w:pPr>
      <w:rPr>
        <w:color w:val="1F497D" w:themeColor="text2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" w15:restartNumberingAfterBreak="0">
    <w:nsid w:val="6F2413FB"/>
    <w:multiLevelType w:val="hybridMultilevel"/>
    <w:tmpl w:val="8A90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533141">
    <w:abstractNumId w:val="4"/>
  </w:num>
  <w:num w:numId="2" w16cid:durableId="1173253307">
    <w:abstractNumId w:val="0"/>
  </w:num>
  <w:num w:numId="3" w16cid:durableId="1604921991">
    <w:abstractNumId w:val="2"/>
  </w:num>
  <w:num w:numId="4" w16cid:durableId="1590238538">
    <w:abstractNumId w:val="1"/>
  </w:num>
  <w:num w:numId="5" w16cid:durableId="72746117">
    <w:abstractNumId w:val="5"/>
  </w:num>
  <w:num w:numId="6" w16cid:durableId="12016274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AF"/>
    <w:rsid w:val="00020674"/>
    <w:rsid w:val="00085AF0"/>
    <w:rsid w:val="00174967"/>
    <w:rsid w:val="00232F03"/>
    <w:rsid w:val="00256638"/>
    <w:rsid w:val="002B1594"/>
    <w:rsid w:val="002B5CD0"/>
    <w:rsid w:val="00303A1F"/>
    <w:rsid w:val="00376AF3"/>
    <w:rsid w:val="003B49D0"/>
    <w:rsid w:val="00442124"/>
    <w:rsid w:val="0048090A"/>
    <w:rsid w:val="004B532B"/>
    <w:rsid w:val="00560D58"/>
    <w:rsid w:val="00571EC3"/>
    <w:rsid w:val="005A2B0E"/>
    <w:rsid w:val="00607596"/>
    <w:rsid w:val="0061071E"/>
    <w:rsid w:val="006F4FB1"/>
    <w:rsid w:val="00730A6E"/>
    <w:rsid w:val="007A3802"/>
    <w:rsid w:val="007D3FB2"/>
    <w:rsid w:val="00834C31"/>
    <w:rsid w:val="00837DE5"/>
    <w:rsid w:val="008E582D"/>
    <w:rsid w:val="008F05E7"/>
    <w:rsid w:val="0090228E"/>
    <w:rsid w:val="00923060"/>
    <w:rsid w:val="009836D7"/>
    <w:rsid w:val="00996C31"/>
    <w:rsid w:val="009A41AF"/>
    <w:rsid w:val="009C0922"/>
    <w:rsid w:val="009D3308"/>
    <w:rsid w:val="00A013D8"/>
    <w:rsid w:val="00A145D8"/>
    <w:rsid w:val="00A97A17"/>
    <w:rsid w:val="00AC5845"/>
    <w:rsid w:val="00B33FC1"/>
    <w:rsid w:val="00B642C4"/>
    <w:rsid w:val="00B76542"/>
    <w:rsid w:val="00B926B0"/>
    <w:rsid w:val="00B9664E"/>
    <w:rsid w:val="00BD2A8B"/>
    <w:rsid w:val="00C67FDC"/>
    <w:rsid w:val="00D47AC0"/>
    <w:rsid w:val="00D47BDF"/>
    <w:rsid w:val="00DA54CB"/>
    <w:rsid w:val="00E53AAF"/>
    <w:rsid w:val="00E65405"/>
    <w:rsid w:val="00EF64F1"/>
    <w:rsid w:val="00F04352"/>
    <w:rsid w:val="00F3037E"/>
    <w:rsid w:val="00F8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98A93E7"/>
  <w15:docId w15:val="{0D87C655-0E96-4A5B-BC63-E8A9C20D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FB2"/>
  </w:style>
  <w:style w:type="paragraph" w:styleId="Footer">
    <w:name w:val="footer"/>
    <w:basedOn w:val="Normal"/>
    <w:link w:val="FooterChar"/>
    <w:uiPriority w:val="99"/>
    <w:unhideWhenUsed/>
    <w:rsid w:val="007D3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FB2"/>
  </w:style>
  <w:style w:type="paragraph" w:styleId="ListParagraph">
    <w:name w:val="List Paragraph"/>
    <w:basedOn w:val="Normal"/>
    <w:uiPriority w:val="34"/>
    <w:qFormat/>
    <w:rsid w:val="009A41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7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8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Project%20Synopsis_Template%20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Synopsis_Template v2.0</Template>
  <TotalTime>15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Abhirup Bag</cp:lastModifiedBy>
  <cp:revision>19</cp:revision>
  <dcterms:created xsi:type="dcterms:W3CDTF">2024-08-27T05:15:00Z</dcterms:created>
  <dcterms:modified xsi:type="dcterms:W3CDTF">2025-03-02T07:58:00Z</dcterms:modified>
</cp:coreProperties>
</file>