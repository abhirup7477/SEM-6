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5D289D" w14:textId="3B4D38C4" w:rsidR="00996C31" w:rsidRDefault="00842B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842BF1">
        <w:rPr>
          <w:rFonts w:ascii="Times New Roman" w:eastAsia="Times New Roman" w:hAnsi="Times New Roman" w:cs="Times New Roman"/>
          <w:b/>
          <w:sz w:val="52"/>
          <w:szCs w:val="52"/>
        </w:rPr>
        <w:t>Detailed Report on Network Cable Preparation, IP Configuration, and Network Tools</w:t>
      </w:r>
    </w:p>
    <w:p w14:paraId="08C1C602" w14:textId="77777777" w:rsidR="00996C31" w:rsidRDefault="00996C31" w:rsidP="00842B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CD5E67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4F7FFE3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9205CF7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99B3DB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Technolog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</w:p>
    <w:p w14:paraId="439C0C25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548ABFC8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9EC3B6A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6B03098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By</w:t>
      </w:r>
    </w:p>
    <w:p w14:paraId="5044FDF3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DA8B95A" w14:textId="77777777" w:rsidR="00B67B3F" w:rsidRPr="00401905" w:rsidRDefault="00B67B3F" w:rsidP="00B67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905">
        <w:rPr>
          <w:rFonts w:ascii="Times New Roman" w:eastAsia="Times New Roman" w:hAnsi="Times New Roman" w:cs="Times New Roman"/>
          <w:color w:val="000000"/>
          <w:sz w:val="28"/>
          <w:szCs w:val="28"/>
        </w:rPr>
        <w:t>NAME – ABHIRUP BAG</w:t>
      </w:r>
    </w:p>
    <w:p w14:paraId="4CDBA10A" w14:textId="77777777" w:rsidR="00B67B3F" w:rsidRPr="00401905" w:rsidRDefault="00B67B3F" w:rsidP="00B67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9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ROLL NUMBER – 13000122082</w:t>
      </w:r>
    </w:p>
    <w:p w14:paraId="20BDD37A" w14:textId="3A031D06" w:rsidR="00B67B3F" w:rsidRPr="00401905" w:rsidRDefault="00B67B3F" w:rsidP="00B67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905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– CSE(B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019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D66B6CE" w14:textId="77777777" w:rsidR="00B67B3F" w:rsidRPr="00401905" w:rsidRDefault="00B67B3F" w:rsidP="00B67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905">
        <w:rPr>
          <w:rFonts w:ascii="Times New Roman" w:eastAsia="Times New Roman" w:hAnsi="Times New Roman" w:cs="Times New Roman"/>
          <w:color w:val="000000"/>
          <w:sz w:val="28"/>
          <w:szCs w:val="28"/>
        </w:rPr>
        <w:t>SEMESTER – 6</w:t>
      </w:r>
    </w:p>
    <w:p w14:paraId="06B48A89" w14:textId="274A67CE" w:rsidR="00996C31" w:rsidRDefault="00B67B3F" w:rsidP="002C4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19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PAPER – </w:t>
      </w:r>
      <w:r w:rsidR="002C4C72">
        <w:rPr>
          <w:rFonts w:ascii="Times New Roman" w:eastAsia="Times New Roman" w:hAnsi="Times New Roman" w:cs="Times New Roman"/>
          <w:color w:val="000000"/>
          <w:sz w:val="28"/>
          <w:szCs w:val="28"/>
        </w:rPr>
        <w:t>Computer Networks Lab</w:t>
      </w:r>
    </w:p>
    <w:p w14:paraId="15E00BC4" w14:textId="7B82E656" w:rsidR="002C4C72" w:rsidRDefault="002C4C72" w:rsidP="002C4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(PCC-CS692)</w:t>
      </w:r>
    </w:p>
    <w:p w14:paraId="57336530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9BDD4D7" w14:textId="77777777" w:rsidR="00B33FC1" w:rsidRDefault="00B33F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29B3B09" w14:textId="77777777" w:rsidR="009A41AF" w:rsidRDefault="009A4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8349693" w14:textId="2215D117" w:rsidR="00996C31" w:rsidRDefault="00B67B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February</w:t>
      </w:r>
      <w:r w:rsidR="005A2B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48131C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B5ECDB2" w14:textId="21777927" w:rsidR="00996C31" w:rsidRDefault="005A08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  <w:lang w:val="en-IN" w:eastAsia="en-IN"/>
        </w:rPr>
        <w:pict w14:anchorId="71C6E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87pt">
            <v:imagedata r:id="rId7" o:title="TMSL LOGO"/>
          </v:shape>
        </w:pict>
      </w:r>
    </w:p>
    <w:p w14:paraId="0F0606E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5445CBB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AA65955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ABE053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</w:p>
    <w:p w14:paraId="26DA178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Techno </w:t>
      </w:r>
      <w:r w:rsidR="00D47BD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Main</w:t>
      </w:r>
    </w:p>
    <w:p w14:paraId="17C61B2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EM-4/1, Sector-V, Salt Lake</w:t>
      </w:r>
    </w:p>
    <w:p w14:paraId="260D1B23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Kolkata- 700091 </w:t>
      </w:r>
    </w:p>
    <w:p w14:paraId="5FD6D160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West Bengal</w:t>
      </w:r>
    </w:p>
    <w:p w14:paraId="43DDC423" w14:textId="414F7D39" w:rsidR="00005473" w:rsidRDefault="00AC5845" w:rsidP="005A084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India</w:t>
      </w:r>
    </w:p>
    <w:p w14:paraId="023224B9" w14:textId="77777777" w:rsidR="0050010C" w:rsidRPr="0050010C" w:rsidRDefault="0050010C" w:rsidP="0050010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50010C">
        <w:rPr>
          <w:rFonts w:ascii="Times New Roman" w:hAnsi="Times New Roman" w:cs="Times New Roman"/>
          <w:b/>
          <w:bCs/>
          <w:sz w:val="44"/>
          <w:szCs w:val="44"/>
          <w:lang w:val="en-IN"/>
        </w:rPr>
        <w:t>Table of Contents</w:t>
      </w:r>
    </w:p>
    <w:p w14:paraId="58B7712C" w14:textId="77777777" w:rsidR="0050010C" w:rsidRPr="0050010C" w:rsidRDefault="0050010C" w:rsidP="005001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0010C"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</w:t>
      </w:r>
    </w:p>
    <w:p w14:paraId="107D8606" w14:textId="77777777" w:rsidR="0050010C" w:rsidRPr="0050010C" w:rsidRDefault="0050010C" w:rsidP="005001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0010C">
        <w:rPr>
          <w:rFonts w:ascii="Times New Roman" w:hAnsi="Times New Roman" w:cs="Times New Roman"/>
          <w:b/>
          <w:bCs/>
          <w:sz w:val="28"/>
          <w:szCs w:val="28"/>
          <w:lang w:val="en-IN"/>
        </w:rPr>
        <w:t>CAT-5/CAT-6 Cable Preparation with RJ-45 Connector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2.1 Tools Required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2.2 Wiring Standards (TIA/EIA-568A &amp; TIA/EIA-568B)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2.3 Straight-Through vs. Crossover Cabling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2.4 Steps to Crimp an RJ-45 Connector</w:t>
      </w:r>
    </w:p>
    <w:p w14:paraId="3A8B40EA" w14:textId="77777777" w:rsidR="0050010C" w:rsidRPr="0050010C" w:rsidRDefault="0050010C" w:rsidP="005001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0010C">
        <w:rPr>
          <w:rFonts w:ascii="Times New Roman" w:hAnsi="Times New Roman" w:cs="Times New Roman"/>
          <w:b/>
          <w:bCs/>
          <w:sz w:val="28"/>
          <w:szCs w:val="28"/>
          <w:lang w:val="en-IN"/>
        </w:rPr>
        <w:t>IP Address Configuration on Windows and Linux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3.1 Static IP Configuration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3.2 DHCP Configuration</w:t>
      </w:r>
    </w:p>
    <w:p w14:paraId="0B461559" w14:textId="77777777" w:rsidR="0050010C" w:rsidRPr="0050010C" w:rsidRDefault="0050010C" w:rsidP="005001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0010C">
        <w:rPr>
          <w:rFonts w:ascii="Times New Roman" w:hAnsi="Times New Roman" w:cs="Times New Roman"/>
          <w:b/>
          <w:bCs/>
          <w:sz w:val="28"/>
          <w:szCs w:val="28"/>
          <w:lang w:val="en-IN"/>
        </w:rPr>
        <w:t>Network Tools and Commands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4.1 ipconfig (Windows)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 xml:space="preserve">4.2 </w:t>
      </w:r>
      <w:proofErr w:type="spellStart"/>
      <w:r w:rsidRPr="0050010C">
        <w:rPr>
          <w:rFonts w:ascii="Times New Roman" w:hAnsi="Times New Roman" w:cs="Times New Roman"/>
          <w:sz w:val="28"/>
          <w:szCs w:val="28"/>
          <w:lang w:val="en-IN"/>
        </w:rPr>
        <w:t>ifconfig</w:t>
      </w:r>
      <w:proofErr w:type="spellEnd"/>
      <w:r w:rsidRPr="0050010C">
        <w:rPr>
          <w:rFonts w:ascii="Times New Roman" w:hAnsi="Times New Roman" w:cs="Times New Roman"/>
          <w:sz w:val="28"/>
          <w:szCs w:val="28"/>
          <w:lang w:val="en-IN"/>
        </w:rPr>
        <w:t xml:space="preserve"> (Linux)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 xml:space="preserve">4.3 </w:t>
      </w:r>
      <w:proofErr w:type="spellStart"/>
      <w:r w:rsidRPr="0050010C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4.4 hostname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4.5 ping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4.6 netstat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4.7 route</w:t>
      </w:r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 xml:space="preserve">4.8 traceroute / </w:t>
      </w:r>
      <w:proofErr w:type="spellStart"/>
      <w:r w:rsidRPr="0050010C">
        <w:rPr>
          <w:rFonts w:ascii="Times New Roman" w:hAnsi="Times New Roman" w:cs="Times New Roman"/>
          <w:sz w:val="28"/>
          <w:szCs w:val="28"/>
          <w:lang w:val="en-IN"/>
        </w:rPr>
        <w:t>tracert</w:t>
      </w:r>
      <w:proofErr w:type="spellEnd"/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 xml:space="preserve">4.9 </w:t>
      </w:r>
      <w:proofErr w:type="spellStart"/>
      <w:r w:rsidRPr="0050010C">
        <w:rPr>
          <w:rFonts w:ascii="Times New Roman" w:hAnsi="Times New Roman" w:cs="Times New Roman"/>
          <w:sz w:val="28"/>
          <w:szCs w:val="28"/>
          <w:lang w:val="en-IN"/>
        </w:rPr>
        <w:t>tcpdump</w:t>
      </w:r>
      <w:proofErr w:type="spellEnd"/>
      <w:r w:rsidRPr="0050010C">
        <w:rPr>
          <w:rFonts w:ascii="Times New Roman" w:hAnsi="Times New Roman" w:cs="Times New Roman"/>
          <w:sz w:val="28"/>
          <w:szCs w:val="28"/>
          <w:lang w:val="en-IN"/>
        </w:rPr>
        <w:br/>
        <w:t>4.10 Wireshark</w:t>
      </w:r>
    </w:p>
    <w:p w14:paraId="1AAD9D9F" w14:textId="77777777" w:rsidR="0050010C" w:rsidRPr="0050010C" w:rsidRDefault="0050010C" w:rsidP="005001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0010C"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</w:t>
      </w:r>
    </w:p>
    <w:p w14:paraId="1184AFA3" w14:textId="77777777" w:rsidR="0050010C" w:rsidRPr="0050010C" w:rsidRDefault="0050010C" w:rsidP="005001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50010C">
        <w:rPr>
          <w:rFonts w:ascii="Times New Roman" w:hAnsi="Times New Roman" w:cs="Times New Roman"/>
          <w:b/>
          <w:bCs/>
          <w:sz w:val="28"/>
          <w:szCs w:val="28"/>
          <w:lang w:val="en-IN"/>
        </w:rPr>
        <w:t>References</w:t>
      </w:r>
    </w:p>
    <w:p w14:paraId="7EB4E5A7" w14:textId="0DDA0BDE" w:rsidR="00005473" w:rsidRDefault="0000547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91E5A4" w14:textId="77777777" w:rsidR="00005473" w:rsidRPr="00565010" w:rsidRDefault="00005473" w:rsidP="0056501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val="en-IN"/>
        </w:rPr>
      </w:pPr>
      <w:r w:rsidRPr="0000547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val="en-IN"/>
        </w:rPr>
        <w:lastRenderedPageBreak/>
        <w:t>Detailed Report on Networking Concepts and Tools</w:t>
      </w:r>
    </w:p>
    <w:p w14:paraId="33B23790" w14:textId="77777777" w:rsidR="00565010" w:rsidRPr="00005473" w:rsidRDefault="00565010" w:rsidP="0056501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en-IN"/>
        </w:rPr>
      </w:pPr>
    </w:p>
    <w:p w14:paraId="5623C335" w14:textId="74BAB99C" w:rsidR="00005473" w:rsidRPr="00091999" w:rsidRDefault="00005473" w:rsidP="0009199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0919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CAT-5/CAT-6 Cable Preparation with RJ-45 Connector</w:t>
      </w:r>
    </w:p>
    <w:p w14:paraId="3504A132" w14:textId="5D0CB4FC" w:rsidR="00005473" w:rsidRPr="008307A7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8307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Introduction</w:t>
      </w:r>
    </w:p>
    <w:p w14:paraId="0DA8C5F2" w14:textId="77777777" w:rsidR="00005473" w:rsidRPr="008307A7" w:rsidRDefault="00005473" w:rsidP="0009199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8307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CAT-5 and CAT-6 cables are twisted pair cables used in networking for connecting devices like computers, routers, and switches. These cables use RJ-45 connectors for termination.</w:t>
      </w:r>
    </w:p>
    <w:p w14:paraId="1EBE9308" w14:textId="01A670F2" w:rsidR="00005473" w:rsidRPr="008307A7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8307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Tools Required</w:t>
      </w:r>
    </w:p>
    <w:p w14:paraId="101B63A4" w14:textId="77777777" w:rsidR="00005473" w:rsidRPr="00005473" w:rsidRDefault="00005473" w:rsidP="008307A7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CAT-5/CAT-6 cable</w:t>
      </w:r>
    </w:p>
    <w:p w14:paraId="05CA33DE" w14:textId="77777777" w:rsidR="00005473" w:rsidRPr="00005473" w:rsidRDefault="00005473" w:rsidP="008307A7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RJ-45 connectors</w:t>
      </w:r>
    </w:p>
    <w:p w14:paraId="39348259" w14:textId="77777777" w:rsidR="00005473" w:rsidRPr="00005473" w:rsidRDefault="00005473" w:rsidP="008307A7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Crimping tool</w:t>
      </w:r>
    </w:p>
    <w:p w14:paraId="2E795ABD" w14:textId="77777777" w:rsidR="00005473" w:rsidRPr="00005473" w:rsidRDefault="00005473" w:rsidP="008307A7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Cable stripper</w:t>
      </w:r>
    </w:p>
    <w:p w14:paraId="009AC64D" w14:textId="77777777" w:rsidR="00005473" w:rsidRPr="00005473" w:rsidRDefault="00005473" w:rsidP="008307A7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Network tester</w:t>
      </w:r>
    </w:p>
    <w:p w14:paraId="4CB62FF2" w14:textId="22355F62" w:rsidR="00005473" w:rsidRPr="00C5409C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C540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Wiring Standards</w:t>
      </w:r>
    </w:p>
    <w:p w14:paraId="045A24B2" w14:textId="77777777" w:rsidR="00005473" w:rsidRDefault="00005473" w:rsidP="006E4E1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6E4E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There are two standards for Ethernet cabling:</w:t>
      </w:r>
    </w:p>
    <w:p w14:paraId="03E43900" w14:textId="77777777" w:rsidR="00D37B23" w:rsidRPr="00C14809" w:rsidRDefault="00D37B23" w:rsidP="00D37B23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148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TIA/EIA-568A (T568A)</w:t>
      </w:r>
    </w:p>
    <w:p w14:paraId="0E984D90" w14:textId="00126EC5" w:rsidR="00D37B23" w:rsidRPr="00E81612" w:rsidRDefault="00D37B23" w:rsidP="00D37B23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C148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TIA/EIA-568B (T568B)</w:t>
      </w:r>
    </w:p>
    <w:p w14:paraId="4FEF1876" w14:textId="77777777" w:rsidR="00E81612" w:rsidRPr="00D37B23" w:rsidRDefault="00E81612" w:rsidP="00E8161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55A83FE1" w14:textId="77777777" w:rsidR="00005473" w:rsidRDefault="00005473" w:rsidP="00A37A8A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</w:pPr>
      <w:r w:rsidRPr="00A37A8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Used for connecting different devices (PC to switch, switch to router). The wire order remains the same on both ends.</w:t>
      </w:r>
    </w:p>
    <w:p w14:paraId="7BC188CF" w14:textId="77777777" w:rsidR="00CB4578" w:rsidRPr="00CB4578" w:rsidRDefault="00CB4578" w:rsidP="00CB4578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B45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Straight-through cable:</w:t>
      </w:r>
      <w:r w:rsidRPr="00CB45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Used to connect different types of devices (e.g., PC to switch, switch to router).</w:t>
      </w:r>
    </w:p>
    <w:p w14:paraId="799BA787" w14:textId="55CB57B5" w:rsidR="005F64E2" w:rsidRDefault="00CB4578" w:rsidP="00E81612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B45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Crossover cable:</w:t>
      </w:r>
      <w:r w:rsidRPr="00CB45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Used to connect similar devices (e.g., PC to PC, switch to switch).</w:t>
      </w:r>
    </w:p>
    <w:p w14:paraId="4CE0389F" w14:textId="77777777" w:rsidR="00E81612" w:rsidRDefault="00E81612" w:rsidP="00E8161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19181922" w14:textId="77777777" w:rsidR="00E81612" w:rsidRDefault="00E81612" w:rsidP="00E8161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3D0015D7" w14:textId="77777777" w:rsidR="00E81612" w:rsidRDefault="00E81612" w:rsidP="00E8161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48F2D33E" w14:textId="77777777" w:rsidR="00E81612" w:rsidRPr="00E81612" w:rsidRDefault="00E81612" w:rsidP="00E8161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0CA1443B" w14:textId="102BF727" w:rsidR="00227A2C" w:rsidRDefault="00227A2C" w:rsidP="00227A2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227A2C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Straight-Through Wiring (T568B Standard)</w:t>
      </w:r>
    </w:p>
    <w:p w14:paraId="0F1DCF7A" w14:textId="77777777" w:rsidR="005F64E2" w:rsidRDefault="005F64E2" w:rsidP="00227A2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IN"/>
        </w:rPr>
      </w:pPr>
    </w:p>
    <w:tbl>
      <w:tblPr>
        <w:tblStyle w:val="GridTable3-Accent4"/>
        <w:tblW w:w="9292" w:type="dxa"/>
        <w:tblLook w:val="0600" w:firstRow="0" w:lastRow="0" w:firstColumn="0" w:lastColumn="0" w:noHBand="1" w:noVBand="1"/>
      </w:tblPr>
      <w:tblGrid>
        <w:gridCol w:w="2572"/>
        <w:gridCol w:w="6720"/>
      </w:tblGrid>
      <w:tr w:rsidR="007A7E78" w:rsidRPr="00097CE9" w14:paraId="5C3D0A92" w14:textId="77777777" w:rsidTr="007A7E78">
        <w:trPr>
          <w:trHeight w:val="314"/>
        </w:trPr>
        <w:tc>
          <w:tcPr>
            <w:tcW w:w="2572" w:type="dxa"/>
            <w:hideMark/>
          </w:tcPr>
          <w:p w14:paraId="53C8DDCB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Pin</w:t>
            </w:r>
          </w:p>
        </w:tc>
        <w:tc>
          <w:tcPr>
            <w:tcW w:w="6720" w:type="dxa"/>
            <w:hideMark/>
          </w:tcPr>
          <w:p w14:paraId="5BF189B7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Colour</w:t>
            </w:r>
          </w:p>
        </w:tc>
      </w:tr>
      <w:tr w:rsidR="007A7E78" w:rsidRPr="00097CE9" w14:paraId="5FD1622C" w14:textId="77777777" w:rsidTr="007A7E78">
        <w:trPr>
          <w:trHeight w:val="314"/>
        </w:trPr>
        <w:tc>
          <w:tcPr>
            <w:tcW w:w="2572" w:type="dxa"/>
            <w:hideMark/>
          </w:tcPr>
          <w:p w14:paraId="2CCB5BC1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6720" w:type="dxa"/>
            <w:hideMark/>
          </w:tcPr>
          <w:p w14:paraId="108BD75A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Orange-White</w:t>
            </w:r>
          </w:p>
        </w:tc>
      </w:tr>
      <w:tr w:rsidR="007A7E78" w:rsidRPr="00097CE9" w14:paraId="31C641B6" w14:textId="77777777" w:rsidTr="007A7E78">
        <w:trPr>
          <w:trHeight w:val="322"/>
        </w:trPr>
        <w:tc>
          <w:tcPr>
            <w:tcW w:w="2572" w:type="dxa"/>
            <w:hideMark/>
          </w:tcPr>
          <w:p w14:paraId="7EB020F3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6720" w:type="dxa"/>
            <w:hideMark/>
          </w:tcPr>
          <w:p w14:paraId="45ED0ADB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Orange</w:t>
            </w:r>
          </w:p>
        </w:tc>
      </w:tr>
      <w:tr w:rsidR="007A7E78" w:rsidRPr="00097CE9" w14:paraId="4C158EF6" w14:textId="77777777" w:rsidTr="007A7E78">
        <w:trPr>
          <w:trHeight w:val="314"/>
        </w:trPr>
        <w:tc>
          <w:tcPr>
            <w:tcW w:w="2572" w:type="dxa"/>
            <w:hideMark/>
          </w:tcPr>
          <w:p w14:paraId="1DD3A7E7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6720" w:type="dxa"/>
            <w:hideMark/>
          </w:tcPr>
          <w:p w14:paraId="5BDD1904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Green-White</w:t>
            </w:r>
          </w:p>
        </w:tc>
      </w:tr>
      <w:tr w:rsidR="007A7E78" w:rsidRPr="00097CE9" w14:paraId="246C5F43" w14:textId="77777777" w:rsidTr="007A7E78">
        <w:trPr>
          <w:trHeight w:val="314"/>
        </w:trPr>
        <w:tc>
          <w:tcPr>
            <w:tcW w:w="2572" w:type="dxa"/>
            <w:hideMark/>
          </w:tcPr>
          <w:p w14:paraId="721A4B68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4</w:t>
            </w:r>
          </w:p>
        </w:tc>
        <w:tc>
          <w:tcPr>
            <w:tcW w:w="6720" w:type="dxa"/>
            <w:hideMark/>
          </w:tcPr>
          <w:p w14:paraId="75CBBF07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Blue</w:t>
            </w:r>
          </w:p>
        </w:tc>
      </w:tr>
      <w:tr w:rsidR="007A7E78" w:rsidRPr="00097CE9" w14:paraId="6AB71FC3" w14:textId="77777777" w:rsidTr="007A7E78">
        <w:trPr>
          <w:trHeight w:val="314"/>
        </w:trPr>
        <w:tc>
          <w:tcPr>
            <w:tcW w:w="2572" w:type="dxa"/>
            <w:hideMark/>
          </w:tcPr>
          <w:p w14:paraId="6C8F6095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6720" w:type="dxa"/>
            <w:hideMark/>
          </w:tcPr>
          <w:p w14:paraId="53792CC3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Blue-White</w:t>
            </w:r>
          </w:p>
        </w:tc>
      </w:tr>
      <w:tr w:rsidR="007A7E78" w:rsidRPr="00097CE9" w14:paraId="2099E33B" w14:textId="77777777" w:rsidTr="007A7E78">
        <w:trPr>
          <w:trHeight w:val="314"/>
        </w:trPr>
        <w:tc>
          <w:tcPr>
            <w:tcW w:w="2572" w:type="dxa"/>
            <w:hideMark/>
          </w:tcPr>
          <w:p w14:paraId="0E4A5D66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6720" w:type="dxa"/>
            <w:hideMark/>
          </w:tcPr>
          <w:p w14:paraId="55EDD890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Green</w:t>
            </w:r>
          </w:p>
        </w:tc>
      </w:tr>
      <w:tr w:rsidR="007A7E78" w:rsidRPr="00097CE9" w14:paraId="3A81FA74" w14:textId="77777777" w:rsidTr="007A7E78">
        <w:trPr>
          <w:trHeight w:val="322"/>
        </w:trPr>
        <w:tc>
          <w:tcPr>
            <w:tcW w:w="2572" w:type="dxa"/>
            <w:hideMark/>
          </w:tcPr>
          <w:p w14:paraId="4AAF1CE2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6720" w:type="dxa"/>
            <w:hideMark/>
          </w:tcPr>
          <w:p w14:paraId="3AF3EAC2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Brown-White</w:t>
            </w:r>
          </w:p>
        </w:tc>
      </w:tr>
      <w:tr w:rsidR="007A7E78" w:rsidRPr="00097CE9" w14:paraId="4BF3EC08" w14:textId="77777777" w:rsidTr="007A7E78">
        <w:trPr>
          <w:trHeight w:val="12"/>
        </w:trPr>
        <w:tc>
          <w:tcPr>
            <w:tcW w:w="2572" w:type="dxa"/>
            <w:hideMark/>
          </w:tcPr>
          <w:p w14:paraId="27721626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8</w:t>
            </w:r>
          </w:p>
        </w:tc>
        <w:tc>
          <w:tcPr>
            <w:tcW w:w="6720" w:type="dxa"/>
            <w:hideMark/>
          </w:tcPr>
          <w:p w14:paraId="5EC879C2" w14:textId="77777777" w:rsidR="00097CE9" w:rsidRPr="00097CE9" w:rsidRDefault="00097CE9" w:rsidP="00097CE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after="200" w:line="276" w:lineRule="auto"/>
              <w:ind w:left="108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</w:pPr>
            <w:r w:rsidRPr="00097C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/>
              </w:rPr>
              <w:t>Brown</w:t>
            </w:r>
          </w:p>
        </w:tc>
      </w:tr>
    </w:tbl>
    <w:p w14:paraId="62D93727" w14:textId="77777777" w:rsidR="005F64E2" w:rsidRDefault="005F64E2" w:rsidP="00097C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  <w:lang w:val="en-IN"/>
        </w:rPr>
      </w:pPr>
    </w:p>
    <w:p w14:paraId="298C6AC4" w14:textId="6955B0ED" w:rsidR="00862941" w:rsidRDefault="00862941" w:rsidP="00097C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862941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Crossover Wiring (T568A on One End, T568B on Other)</w:t>
      </w:r>
    </w:p>
    <w:p w14:paraId="6D4A2477" w14:textId="77777777" w:rsidR="00862941" w:rsidRDefault="00862941" w:rsidP="00097C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tbl>
      <w:tblPr>
        <w:tblW w:w="9189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69"/>
        <w:gridCol w:w="5220"/>
      </w:tblGrid>
      <w:tr w:rsidR="007A7E78" w:rsidRPr="007A7E78" w14:paraId="2A4391B1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4FDB7C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Pin (End 1 - T568A)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A41842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Pin (End 2 - T568B)</w:t>
            </w:r>
          </w:p>
        </w:tc>
      </w:tr>
      <w:tr w:rsidR="007A7E78" w:rsidRPr="007A7E78" w14:paraId="0FB15C31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8F47C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1 (Green-White)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083A4D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1 (Orange-White)</w:t>
            </w:r>
          </w:p>
        </w:tc>
      </w:tr>
      <w:tr w:rsidR="007A7E78" w:rsidRPr="007A7E78" w14:paraId="3B2BE351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A6A77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2 (Green)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432694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2 (Orange)</w:t>
            </w:r>
          </w:p>
        </w:tc>
      </w:tr>
      <w:tr w:rsidR="007A7E78" w:rsidRPr="007A7E78" w14:paraId="6B37D4BB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BC7551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3 (Orange-White)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ED6490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3 (Green-White)</w:t>
            </w:r>
          </w:p>
        </w:tc>
      </w:tr>
      <w:tr w:rsidR="007A7E78" w:rsidRPr="007A7E78" w14:paraId="0A0AF065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E903C4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 (Blue)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425D88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 (Blue)</w:t>
            </w:r>
          </w:p>
        </w:tc>
      </w:tr>
      <w:tr w:rsidR="007A7E78" w:rsidRPr="007A7E78" w14:paraId="2DA38319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B4F8D4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5 (Blue-White)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BAC851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5 (Blue-White)</w:t>
            </w:r>
          </w:p>
        </w:tc>
      </w:tr>
      <w:tr w:rsidR="007A7E78" w:rsidRPr="007A7E78" w14:paraId="1A99B98B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E92E58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6 (Orange)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3E520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6 (Green)</w:t>
            </w:r>
          </w:p>
        </w:tc>
      </w:tr>
      <w:tr w:rsidR="007A7E78" w:rsidRPr="007A7E78" w14:paraId="69BF75A8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6FD6D3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lastRenderedPageBreak/>
              <w:t>7 (Brown-White)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912183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7 (Brown-White)</w:t>
            </w:r>
          </w:p>
        </w:tc>
      </w:tr>
      <w:tr w:rsidR="007A7E78" w:rsidRPr="007A7E78" w14:paraId="6DA2EE3E" w14:textId="77777777" w:rsidTr="007A7E78">
        <w:trPr>
          <w:trHeight w:val="487"/>
        </w:trPr>
        <w:tc>
          <w:tcPr>
            <w:tcW w:w="396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18A6A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8 (Brown)</w:t>
            </w:r>
          </w:p>
        </w:tc>
        <w:tc>
          <w:tcPr>
            <w:tcW w:w="52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F80349" w14:textId="77777777" w:rsidR="007A7E78" w:rsidRPr="007A7E78" w:rsidRDefault="007A7E78" w:rsidP="007A7E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ind w:left="10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7A7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8 (Brown)</w:t>
            </w:r>
          </w:p>
        </w:tc>
      </w:tr>
    </w:tbl>
    <w:p w14:paraId="6BBCD27D" w14:textId="77777777" w:rsidR="00862941" w:rsidRPr="00862941" w:rsidRDefault="00862941" w:rsidP="00097CE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IN"/>
        </w:rPr>
      </w:pPr>
    </w:p>
    <w:p w14:paraId="2AFBED31" w14:textId="77777777" w:rsidR="0032455E" w:rsidRPr="0032455E" w:rsidRDefault="0032455E" w:rsidP="0032455E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</w:pPr>
      <w:r w:rsidRPr="003245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Steps to Crimp an RJ-45 Connector</w:t>
      </w:r>
    </w:p>
    <w:p w14:paraId="791E78E3" w14:textId="5FC53129" w:rsidR="00005473" w:rsidRPr="00005473" w:rsidRDefault="00005473" w:rsidP="0032455E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Strip about 1 inch of the cable’s outer sheath.</w:t>
      </w:r>
    </w:p>
    <w:p w14:paraId="21109BEC" w14:textId="77777777" w:rsidR="00005473" w:rsidRPr="00005473" w:rsidRDefault="00005473" w:rsidP="0032455E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Untwist and arrange the wires according to the desired standard.</w:t>
      </w:r>
    </w:p>
    <w:p w14:paraId="153A5F2A" w14:textId="77777777" w:rsidR="00005473" w:rsidRPr="00005473" w:rsidRDefault="00005473" w:rsidP="0032455E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Insert the wires into the RJ-45 connector.</w:t>
      </w:r>
    </w:p>
    <w:p w14:paraId="7B618B19" w14:textId="77777777" w:rsidR="00005473" w:rsidRPr="00005473" w:rsidRDefault="00005473" w:rsidP="0032455E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Use the crimping tool to secure the connector.</w:t>
      </w:r>
    </w:p>
    <w:p w14:paraId="68222ACD" w14:textId="77777777" w:rsidR="00005473" w:rsidRPr="00005473" w:rsidRDefault="00005473" w:rsidP="0032455E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Test the cable using a network tester.</w:t>
      </w:r>
    </w:p>
    <w:p w14:paraId="01D0E9E5" w14:textId="77777777" w:rsidR="00005473" w:rsidRDefault="005A0841" w:rsidP="0032455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lang w:val="en-IN"/>
        </w:rPr>
      </w:pPr>
      <w:r>
        <w:rPr>
          <w:lang w:val="en-IN"/>
        </w:rPr>
        <w:pict w14:anchorId="49EF0A80">
          <v:rect id="_x0000_i1026" style="width:0;height:1.5pt" o:hralign="center" o:hrstd="t" o:hr="t" fillcolor="#a0a0a0" stroked="f"/>
        </w:pict>
      </w:r>
    </w:p>
    <w:p w14:paraId="7224321F" w14:textId="77777777" w:rsidR="0032455E" w:rsidRPr="00091999" w:rsidRDefault="0032455E" w:rsidP="0032455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</w:p>
    <w:p w14:paraId="46A9AD7D" w14:textId="1A79602A" w:rsidR="00005473" w:rsidRPr="0032455E" w:rsidRDefault="00005473" w:rsidP="0009199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3245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IP Address Configuration (Static and DHCP) on Linux and Windows</w:t>
      </w:r>
    </w:p>
    <w:p w14:paraId="76717032" w14:textId="25A20FB6" w:rsidR="00005473" w:rsidRPr="00F15032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F150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Windows Configuration</w:t>
      </w:r>
    </w:p>
    <w:p w14:paraId="78EA328F" w14:textId="77777777" w:rsidR="00005473" w:rsidRPr="00F15032" w:rsidRDefault="00005473" w:rsidP="000B5985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F150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Static IP Configuration</w:t>
      </w:r>
    </w:p>
    <w:p w14:paraId="4BA296A7" w14:textId="3FA6B9AB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Open Control Panel → Network and Sharing </w:t>
      </w:r>
      <w:r w:rsidR="00F15032"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Centre</w:t>
      </w:r>
      <w:r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→ Change adapter settings.</w:t>
      </w:r>
    </w:p>
    <w:p w14:paraId="377A6481" w14:textId="77777777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Right-click on the network adapter → Properties.</w:t>
      </w:r>
    </w:p>
    <w:p w14:paraId="6D6E688D" w14:textId="77777777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Select "Internet Protocol Version 4 (TCP/IPv4)" → Properties.</w:t>
      </w:r>
    </w:p>
    <w:p w14:paraId="3FADD233" w14:textId="77777777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Select "Use the following IP address" and enter details.</w:t>
      </w:r>
    </w:p>
    <w:p w14:paraId="0A65B470" w14:textId="77777777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Click "OK" to apply changes.</w:t>
      </w:r>
    </w:p>
    <w:p w14:paraId="7AC7F238" w14:textId="77777777" w:rsidR="00005473" w:rsidRPr="00F15032" w:rsidRDefault="00005473" w:rsidP="00F15032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F150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DHCP Configuration</w:t>
      </w:r>
    </w:p>
    <w:p w14:paraId="63A43DC3" w14:textId="77777777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Follow steps 1-3 above.</w:t>
      </w:r>
    </w:p>
    <w:p w14:paraId="2EE23F94" w14:textId="77777777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Select "Obtain an IP address automatically".</w:t>
      </w:r>
    </w:p>
    <w:p w14:paraId="38ADCD29" w14:textId="21B37F86" w:rsidR="00005473" w:rsidRPr="00005473" w:rsidRDefault="00005473" w:rsidP="00F15032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lastRenderedPageBreak/>
        <w:t>Click "OK" to apply changes.</w:t>
      </w:r>
    </w:p>
    <w:p w14:paraId="7EA460CD" w14:textId="2D8B599F" w:rsidR="00005473" w:rsidRPr="007E5CE4" w:rsidRDefault="00005473" w:rsidP="007E5CE4">
      <w:pPr>
        <w:pStyle w:val="ListParagraph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7E5C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Linux </w:t>
      </w:r>
      <w:r w:rsidR="007E5C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IP </w:t>
      </w:r>
      <w:r w:rsidRPr="007E5C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Configuration</w:t>
      </w:r>
    </w:p>
    <w:p w14:paraId="0322A08C" w14:textId="5506DFDF" w:rsidR="00005473" w:rsidRPr="00897EA1" w:rsidRDefault="00005473" w:rsidP="00897EA1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897E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Static IP Configuration (Ubuntu/Debian)</w:t>
      </w:r>
    </w:p>
    <w:p w14:paraId="6275C8F0" w14:textId="0EAD771B" w:rsidR="00005473" w:rsidRPr="00005473" w:rsidRDefault="00005473" w:rsidP="00E9155D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Open Terminal.</w:t>
      </w:r>
    </w:p>
    <w:p w14:paraId="5BAA943A" w14:textId="2F6C6FC8" w:rsidR="00005473" w:rsidRPr="00E40D5D" w:rsidRDefault="004D2877" w:rsidP="00E9155D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E15A54" wp14:editId="6FC52CBF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4815840" cy="403860"/>
                <wp:effectExtent l="0" t="0" r="3810" b="0"/>
                <wp:wrapNone/>
                <wp:docPr id="11690820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40386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CB630" w14:textId="77777777" w:rsidR="00B669A8" w:rsidRPr="00B669A8" w:rsidRDefault="00B669A8" w:rsidP="00B669A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669A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sudo</w:t>
                            </w:r>
                            <w:r w:rsidRPr="00B669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B669A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nano</w:t>
                            </w:r>
                            <w:r w:rsidRPr="00B669A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B669A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/etc/netplan/00-installer-config.yaml</w:t>
                            </w:r>
                          </w:p>
                          <w:p w14:paraId="37D6A545" w14:textId="77777777" w:rsidR="00B669A8" w:rsidRPr="00E40D5D" w:rsidRDefault="00B669A8" w:rsidP="00B669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15A54" id="Rectangle 1" o:spid="_x0000_s1026" style="position:absolute;left:0;text-align:left;margin-left:328pt;margin-top:22.15pt;width:379.2pt;height:31.8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" fillcolor="black [3200]" stroked="f">
                <v:textbox>
                  <w:txbxContent>
                    <w:p w14:paraId="4DCCB630" w14:textId="77777777" w:rsidR="00B669A8" w:rsidRPr="00B669A8" w:rsidRDefault="00B669A8" w:rsidP="00B669A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669A8">
                        <w:rPr>
                          <w:rFonts w:ascii="Consolas" w:eastAsia="Times New Roman" w:hAnsi="Consolas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sudo</w:t>
                      </w:r>
                      <w:r w:rsidRPr="00B669A8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B669A8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nano</w:t>
                      </w:r>
                      <w:r w:rsidRPr="00B669A8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B669A8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/etc/netplan/00-installer-config.yaml</w:t>
                      </w:r>
                    </w:p>
                    <w:p w14:paraId="37D6A545" w14:textId="77777777" w:rsidR="00B669A8" w:rsidRPr="00E40D5D" w:rsidRDefault="00B669A8" w:rsidP="00B669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5473"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Edit network configuration: </w:t>
      </w:r>
    </w:p>
    <w:p w14:paraId="657CF895" w14:textId="4A2630CB" w:rsidR="00B669A8" w:rsidRPr="00005473" w:rsidRDefault="00B669A8" w:rsidP="00B669A8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80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7A8B5CF9" w14:textId="6903214F" w:rsidR="00005473" w:rsidRDefault="00B16702" w:rsidP="0061699C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0B9F3325" wp14:editId="043B5D0F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4792980" cy="1950720"/>
                <wp:effectExtent l="0" t="0" r="7620" b="0"/>
                <wp:wrapTopAndBottom/>
                <wp:docPr id="1838283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95072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7F413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network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68FB523E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ethernets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0C8F1075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eth0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67771C9D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dhcp4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: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no</w:t>
                            </w:r>
                          </w:p>
                          <w:p w14:paraId="5F919125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addresses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 [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192.168.1.100/24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]</w:t>
                            </w:r>
                          </w:p>
                          <w:p w14:paraId="6E7A17AC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gateway4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: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192.168.1.1</w:t>
                            </w:r>
                          </w:p>
                          <w:p w14:paraId="5CEB1C84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nameservers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42B1D7AF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  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addresses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 [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8.8.8.8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,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8.8.4.4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]</w:t>
                            </w:r>
                          </w:p>
                          <w:p w14:paraId="3BAC2559" w14:textId="77777777" w:rsidR="00B16702" w:rsidRPr="00B16702" w:rsidRDefault="00B16702" w:rsidP="00B1670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version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: </w:t>
                            </w:r>
                            <w:r w:rsidRPr="00B1670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  <w:lang w:val="en-IN" w:eastAsia="en-IN"/>
                              </w:rPr>
                              <w:t>2</w:t>
                            </w:r>
                          </w:p>
                          <w:p w14:paraId="26EC0FA4" w14:textId="77777777" w:rsidR="00B16702" w:rsidRPr="00D94C85" w:rsidRDefault="00B16702" w:rsidP="00B167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F3325" id="_x0000_s1027" style="position:absolute;left:0;text-align:left;margin-left:326.2pt;margin-top:25.9pt;width:377.4pt;height:153.6pt;z-index:-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" fillcolor="black [3200]" stroked="f">
                <v:textbox>
                  <w:txbxContent>
                    <w:p w14:paraId="2317F413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network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68FB523E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ethernets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0C8F1075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eth0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67771C9D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dhcp4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: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no</w:t>
                      </w:r>
                    </w:p>
                    <w:p w14:paraId="5F919125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addresses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 [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192.168.1.100/24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]</w:t>
                      </w:r>
                    </w:p>
                    <w:p w14:paraId="6E7A17AC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gateway4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: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192.168.1.1</w:t>
                      </w:r>
                    </w:p>
                    <w:p w14:paraId="5CEB1C84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nameservers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42B1D7AF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  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addresses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 [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8.8.8.8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,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8.8.4.4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]</w:t>
                      </w:r>
                    </w:p>
                    <w:p w14:paraId="3BAC2559" w14:textId="77777777" w:rsidR="00B16702" w:rsidRPr="00B16702" w:rsidRDefault="00B16702" w:rsidP="00B1670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version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: </w:t>
                      </w:r>
                      <w:r w:rsidRPr="00B16702"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  <w:lang w:val="en-IN" w:eastAsia="en-IN"/>
                        </w:rPr>
                        <w:t>2</w:t>
                      </w:r>
                    </w:p>
                    <w:p w14:paraId="26EC0FA4" w14:textId="77777777" w:rsidR="00B16702" w:rsidRPr="00D94C85" w:rsidRDefault="00B16702" w:rsidP="00B167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05473"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Add the following: </w:t>
      </w:r>
    </w:p>
    <w:p w14:paraId="0D351587" w14:textId="24611AC5" w:rsidR="004D2877" w:rsidRPr="00005473" w:rsidRDefault="004D2877" w:rsidP="00B16702">
      <w:pPr>
        <w:pStyle w:val="ListParagraph"/>
        <w:ind w:left="180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170C069A" w14:textId="3594D643" w:rsidR="00CB1A5A" w:rsidRDefault="00CB1A5A" w:rsidP="00A92126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DEEB94C" wp14:editId="6ECFF05A">
                <wp:simplePos x="0" y="0"/>
                <wp:positionH relativeFrom="margin">
                  <wp:posOffset>1104900</wp:posOffset>
                </wp:positionH>
                <wp:positionV relativeFrom="paragraph">
                  <wp:posOffset>392430</wp:posOffset>
                </wp:positionV>
                <wp:extent cx="4792980" cy="304800"/>
                <wp:effectExtent l="0" t="0" r="7620" b="0"/>
                <wp:wrapTopAndBottom/>
                <wp:docPr id="11753848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304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0D091" w14:textId="77777777" w:rsidR="00D94C85" w:rsidRPr="00D94C85" w:rsidRDefault="00D94C85" w:rsidP="00D94C8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sudo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netplan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apply</w:t>
                            </w:r>
                          </w:p>
                          <w:p w14:paraId="2D5C0B0C" w14:textId="77777777" w:rsidR="00CB1A5A" w:rsidRPr="00D94C85" w:rsidRDefault="00CB1A5A" w:rsidP="00CB1A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EB94C" id="_x0000_s1028" style="position:absolute;left:0;text-align:left;margin-left:87pt;margin-top:30.9pt;width:377.4pt;height:24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" fillcolor="black [3200]" stroked="f">
                <v:textbox>
                  <w:txbxContent>
                    <w:p w14:paraId="7CC0D091" w14:textId="77777777" w:rsidR="00D94C85" w:rsidRPr="00D94C85" w:rsidRDefault="00D94C85" w:rsidP="00D94C85">
                      <w:pPr>
                        <w:shd w:val="clear" w:color="auto" w:fill="1E1E1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D94C85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sudo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netplan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apply</w:t>
                      </w:r>
                    </w:p>
                    <w:p w14:paraId="2D5C0B0C" w14:textId="77777777" w:rsidR="00CB1A5A" w:rsidRPr="00D94C85" w:rsidRDefault="00CB1A5A" w:rsidP="00CB1A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05473"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Save and exit. Restart the network service: </w:t>
      </w:r>
    </w:p>
    <w:p w14:paraId="5101243A" w14:textId="57EA68C1" w:rsidR="00A92126" w:rsidRPr="00005473" w:rsidRDefault="00A92126" w:rsidP="00A92126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50A39F6A" w14:textId="75E5B295" w:rsidR="00005473" w:rsidRPr="00A92126" w:rsidRDefault="00005473" w:rsidP="006E45B0">
      <w:pPr>
        <w:pStyle w:val="ListParagraph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A921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DHCP Configuration</w:t>
      </w:r>
    </w:p>
    <w:p w14:paraId="07DDAA1A" w14:textId="29EC9345" w:rsidR="00C51A18" w:rsidRPr="0084633F" w:rsidRDefault="00EB478A" w:rsidP="001310EA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529D6619" wp14:editId="3754AA78">
                <wp:simplePos x="0" y="0"/>
                <wp:positionH relativeFrom="margin">
                  <wp:posOffset>1074420</wp:posOffset>
                </wp:positionH>
                <wp:positionV relativeFrom="paragraph">
                  <wp:posOffset>464185</wp:posOffset>
                </wp:positionV>
                <wp:extent cx="4792980" cy="1112520"/>
                <wp:effectExtent l="0" t="0" r="7620" b="0"/>
                <wp:wrapTopAndBottom/>
                <wp:docPr id="758420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11252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00D78" w14:textId="77777777" w:rsidR="00577471" w:rsidRPr="00577471" w:rsidRDefault="00577471" w:rsidP="005774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5774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network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1D91C0A3" w14:textId="77777777" w:rsidR="00577471" w:rsidRPr="00577471" w:rsidRDefault="00577471" w:rsidP="005774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ethernets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7B97F36B" w14:textId="77777777" w:rsidR="00577471" w:rsidRPr="00577471" w:rsidRDefault="00577471" w:rsidP="005774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eth0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>:</w:t>
                            </w:r>
                          </w:p>
                          <w:p w14:paraId="0F6257A5" w14:textId="77777777" w:rsidR="00577471" w:rsidRPr="00577471" w:rsidRDefault="00577471" w:rsidP="005774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    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dhcp4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: 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true</w:t>
                            </w:r>
                          </w:p>
                          <w:p w14:paraId="4AC90D83" w14:textId="77777777" w:rsidR="00577471" w:rsidRPr="00577471" w:rsidRDefault="00577471" w:rsidP="005774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  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  <w:lang w:val="en-IN" w:eastAsia="en-IN"/>
                              </w:rPr>
                              <w:t>version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: </w:t>
                            </w:r>
                            <w:r w:rsidRPr="005774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  <w:lang w:val="en-IN" w:eastAsia="en-IN"/>
                              </w:rPr>
                              <w:t>2</w:t>
                            </w:r>
                          </w:p>
                          <w:p w14:paraId="522C2D2C" w14:textId="77777777" w:rsidR="00357B6A" w:rsidRPr="00577471" w:rsidRDefault="00357B6A" w:rsidP="00357B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D6619" id="_x0000_s1029" style="position:absolute;left:0;text-align:left;margin-left:84.6pt;margin-top:36.55pt;width:377.4pt;height:87.6pt;z-index:-2516582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" fillcolor="black [3200]" stroked="f">
                <v:textbox>
                  <w:txbxContent>
                    <w:p w14:paraId="7A800D78" w14:textId="77777777" w:rsidR="00577471" w:rsidRPr="00577471" w:rsidRDefault="00577471" w:rsidP="005774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577471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network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1D91C0A3" w14:textId="77777777" w:rsidR="00577471" w:rsidRPr="00577471" w:rsidRDefault="00577471" w:rsidP="005774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ethernets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7B97F36B" w14:textId="77777777" w:rsidR="00577471" w:rsidRPr="00577471" w:rsidRDefault="00577471" w:rsidP="005774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eth0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>:</w:t>
                      </w:r>
                    </w:p>
                    <w:p w14:paraId="0F6257A5" w14:textId="77777777" w:rsidR="00577471" w:rsidRPr="00577471" w:rsidRDefault="00577471" w:rsidP="005774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    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dhcp4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: 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true</w:t>
                      </w:r>
                    </w:p>
                    <w:p w14:paraId="4AC90D83" w14:textId="77777777" w:rsidR="00577471" w:rsidRPr="00577471" w:rsidRDefault="00577471" w:rsidP="005774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  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  <w:lang w:val="en-IN" w:eastAsia="en-IN"/>
                        </w:rPr>
                        <w:t>version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: </w:t>
                      </w:r>
                      <w:r w:rsidRPr="00577471"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  <w:lang w:val="en-IN" w:eastAsia="en-IN"/>
                        </w:rPr>
                        <w:t>2</w:t>
                      </w:r>
                    </w:p>
                    <w:p w14:paraId="522C2D2C" w14:textId="77777777" w:rsidR="00357B6A" w:rsidRPr="00577471" w:rsidRDefault="00357B6A" w:rsidP="00357B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51A18" w:rsidRPr="00C51A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Modify /</w:t>
      </w:r>
      <w:proofErr w:type="spellStart"/>
      <w:r w:rsidR="00C51A18" w:rsidRPr="00C51A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etc</w:t>
      </w:r>
      <w:proofErr w:type="spellEnd"/>
      <w:r w:rsidR="00C51A18" w:rsidRPr="00C51A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</w:t>
      </w:r>
      <w:proofErr w:type="spellStart"/>
      <w:r w:rsidR="00C51A18" w:rsidRPr="00C51A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netplan</w:t>
      </w:r>
      <w:proofErr w:type="spellEnd"/>
      <w:r w:rsidR="00C51A18" w:rsidRPr="00C51A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/00-installer-config.yaml</w:t>
      </w:r>
    </w:p>
    <w:p w14:paraId="2E62BD2D" w14:textId="539CA055" w:rsidR="0084633F" w:rsidRPr="00C51A18" w:rsidRDefault="0084633F" w:rsidP="0084633F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80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2EB4765F" w14:textId="4F802A41" w:rsidR="001310EA" w:rsidRDefault="0084633F" w:rsidP="001310EA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4BA056D" wp14:editId="5021813D">
                <wp:simplePos x="0" y="0"/>
                <wp:positionH relativeFrom="margin">
                  <wp:posOffset>1066800</wp:posOffset>
                </wp:positionH>
                <wp:positionV relativeFrom="paragraph">
                  <wp:posOffset>290830</wp:posOffset>
                </wp:positionV>
                <wp:extent cx="4792980" cy="304800"/>
                <wp:effectExtent l="0" t="0" r="7620" b="0"/>
                <wp:wrapTopAndBottom/>
                <wp:docPr id="8014767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304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E4C4" w14:textId="77777777" w:rsidR="001310EA" w:rsidRPr="00D94C85" w:rsidRDefault="001310EA" w:rsidP="001310E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sudo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netplan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D4D4D4"/>
                                <w:sz w:val="28"/>
                                <w:szCs w:val="28"/>
                                <w:lang w:val="en-IN" w:eastAsia="en-IN"/>
                              </w:rPr>
                              <w:t xml:space="preserve"> </w:t>
                            </w:r>
                            <w:r w:rsidRPr="00D94C85">
                              <w:rPr>
                                <w:rFonts w:ascii="Times New Roman" w:eastAsia="Times New Roman" w:hAnsi="Times New Roman" w:cs="Times New Roman"/>
                                <w:color w:val="CE9178"/>
                                <w:sz w:val="28"/>
                                <w:szCs w:val="28"/>
                                <w:lang w:val="en-IN" w:eastAsia="en-IN"/>
                              </w:rPr>
                              <w:t>apply</w:t>
                            </w:r>
                          </w:p>
                          <w:p w14:paraId="67AE0D44" w14:textId="77777777" w:rsidR="001310EA" w:rsidRPr="00D94C85" w:rsidRDefault="001310EA" w:rsidP="00131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056D" id="_x0000_s1030" style="position:absolute;left:0;text-align:left;margin-left:84pt;margin-top:22.9pt;width:377.4pt;height:24pt;z-index:-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" fillcolor="black [3200]" stroked="f">
                <v:textbox>
                  <w:txbxContent>
                    <w:p w14:paraId="5C2DE4C4" w14:textId="77777777" w:rsidR="001310EA" w:rsidRPr="00D94C85" w:rsidRDefault="001310EA" w:rsidP="001310EA">
                      <w:pPr>
                        <w:shd w:val="clear" w:color="auto" w:fill="1E1E1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</w:pPr>
                      <w:r w:rsidRPr="00D94C85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sudo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netplan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D4D4D4"/>
                          <w:sz w:val="28"/>
                          <w:szCs w:val="28"/>
                          <w:lang w:val="en-IN" w:eastAsia="en-IN"/>
                        </w:rPr>
                        <w:t xml:space="preserve"> </w:t>
                      </w:r>
                      <w:r w:rsidRPr="00D94C85">
                        <w:rPr>
                          <w:rFonts w:ascii="Times New Roman" w:eastAsia="Times New Roman" w:hAnsi="Times New Roman" w:cs="Times New Roman"/>
                          <w:color w:val="CE9178"/>
                          <w:sz w:val="28"/>
                          <w:szCs w:val="28"/>
                          <w:lang w:val="en-IN" w:eastAsia="en-IN"/>
                        </w:rPr>
                        <w:t>apply</w:t>
                      </w:r>
                    </w:p>
                    <w:p w14:paraId="67AE0D44" w14:textId="77777777" w:rsidR="001310EA" w:rsidRPr="00D94C85" w:rsidRDefault="001310EA" w:rsidP="001310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84633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t>Apply changes:</w:t>
      </w:r>
    </w:p>
    <w:p w14:paraId="764D4B00" w14:textId="1232D4E3" w:rsidR="00005473" w:rsidRPr="00005473" w:rsidRDefault="00005473" w:rsidP="001310EA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80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0054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</w:t>
      </w:r>
    </w:p>
    <w:p w14:paraId="719AEE13" w14:textId="77777777" w:rsidR="00005473" w:rsidRDefault="005A0841" w:rsidP="00E474E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lang w:val="en-IN"/>
        </w:rPr>
      </w:pPr>
      <w:r>
        <w:rPr>
          <w:lang w:val="en-IN"/>
        </w:rPr>
        <w:pict w14:anchorId="72729D00">
          <v:rect id="_x0000_i1027" style="width:0;height:1.5pt" o:hralign="center" o:hrstd="t" o:hr="t" fillcolor="#a0a0a0" stroked="f"/>
        </w:pict>
      </w:r>
    </w:p>
    <w:p w14:paraId="67CF7C82" w14:textId="77777777" w:rsidR="00E474EA" w:rsidRPr="00091999" w:rsidRDefault="00E474EA" w:rsidP="00E474E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</w:p>
    <w:p w14:paraId="5FAC364D" w14:textId="6B952FD8" w:rsidR="00005473" w:rsidRPr="00E474EA" w:rsidRDefault="00005473" w:rsidP="0009199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E4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Important Network Tools and Commands</w:t>
      </w:r>
    </w:p>
    <w:p w14:paraId="6CAC1B49" w14:textId="35A20C17" w:rsidR="00005473" w:rsidRPr="00E474EA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E474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ipconfig (Windows)</w:t>
      </w:r>
    </w:p>
    <w:p w14:paraId="219FAE44" w14:textId="2E8087A9" w:rsidR="00005473" w:rsidRDefault="00D255B9" w:rsidP="00FC43A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06F7553C" wp14:editId="086CA6EF">
                <wp:simplePos x="0" y="0"/>
                <wp:positionH relativeFrom="margin">
                  <wp:posOffset>289560</wp:posOffset>
                </wp:positionH>
                <wp:positionV relativeFrom="paragraph">
                  <wp:posOffset>364490</wp:posOffset>
                </wp:positionV>
                <wp:extent cx="4792980" cy="304800"/>
                <wp:effectExtent l="0" t="0" r="7620" b="0"/>
                <wp:wrapTopAndBottom/>
                <wp:docPr id="11843647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304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86034" w14:textId="30178EC3" w:rsidR="00D255B9" w:rsidRPr="00D94C85" w:rsidRDefault="00FC43A9" w:rsidP="00FC43A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43A9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ipconfig /all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7553C" id="_x0000_s1031" style="position:absolute;left:0;text-align:left;margin-left:22.8pt;margin-top:28.7pt;width:377.4pt;height:24pt;z-index:-2516582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" fillcolor="black [3200]" stroked="f">
                <v:textbox>
                  <w:txbxContent>
                    <w:p w14:paraId="73586034" w14:textId="30178EC3" w:rsidR="00D255B9" w:rsidRPr="00D94C85" w:rsidRDefault="00FC43A9" w:rsidP="00FC43A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43A9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ipconfig /all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05473" w:rsidRPr="00515A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Displays network configuration details.</w:t>
      </w:r>
    </w:p>
    <w:p w14:paraId="5F2BA67C" w14:textId="77777777" w:rsidR="003D7494" w:rsidRDefault="003D7494" w:rsidP="00FC43A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</w:pPr>
    </w:p>
    <w:p w14:paraId="5703B614" w14:textId="3052A37F" w:rsidR="003209F0" w:rsidRPr="003D7494" w:rsidRDefault="003D7494" w:rsidP="00FC43A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2127EFBF" wp14:editId="0D943430">
                <wp:simplePos x="0" y="0"/>
                <wp:positionH relativeFrom="margin">
                  <wp:posOffset>304800</wp:posOffset>
                </wp:positionH>
                <wp:positionV relativeFrom="paragraph">
                  <wp:posOffset>393700</wp:posOffset>
                </wp:positionV>
                <wp:extent cx="4792980" cy="1112520"/>
                <wp:effectExtent l="0" t="0" r="7620" b="0"/>
                <wp:wrapTopAndBottom/>
                <wp:docPr id="501755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111252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6EF1C" w14:textId="77777777" w:rsidR="009F3530" w:rsidRPr="009F3530" w:rsidRDefault="009F3530" w:rsidP="009F3530">
                            <w:pPr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9F3530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IPv4 Address: 192.168.1.100</w:t>
                            </w:r>
                          </w:p>
                          <w:p w14:paraId="54BFCE13" w14:textId="77777777" w:rsidR="009F3530" w:rsidRPr="009F3530" w:rsidRDefault="009F3530" w:rsidP="009F3530">
                            <w:pPr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</w:pPr>
                            <w:r w:rsidRPr="009F3530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Subnet Mask: 255.255.255.0</w:t>
                            </w:r>
                          </w:p>
                          <w:p w14:paraId="31DEEC3A" w14:textId="5D51A4FD" w:rsidR="003D7494" w:rsidRPr="00D94C85" w:rsidRDefault="009F3530" w:rsidP="009F353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3530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>Default Gateway: 192.168.1.1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7EFBF" id="_x0000_s1032" style="position:absolute;left:0;text-align:left;margin-left:24pt;margin-top:31pt;width:377.4pt;height:87.6pt;z-index:-2516582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" fillcolor="black [3200]" stroked="f">
                <v:textbox>
                  <w:txbxContent>
                    <w:p w14:paraId="1376EF1C" w14:textId="77777777" w:rsidR="009F3530" w:rsidRPr="009F3530" w:rsidRDefault="009F3530" w:rsidP="009F3530">
                      <w:pPr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</w:pPr>
                      <w:r w:rsidRPr="009F3530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IPv4 Address: 192.168.1.100</w:t>
                      </w:r>
                    </w:p>
                    <w:p w14:paraId="54BFCE13" w14:textId="77777777" w:rsidR="009F3530" w:rsidRPr="009F3530" w:rsidRDefault="009F3530" w:rsidP="009F3530">
                      <w:pPr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</w:pPr>
                      <w:r w:rsidRPr="009F3530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Subnet Mask: 255.255.255.0</w:t>
                      </w:r>
                    </w:p>
                    <w:p w14:paraId="31DEEC3A" w14:textId="5D51A4FD" w:rsidR="003D7494" w:rsidRPr="00D94C85" w:rsidRDefault="009F3530" w:rsidP="009F353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3530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>Default Gateway: 192.168.1.1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209F0" w:rsidRPr="003D749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  <w:t>E</w:t>
      </w:r>
      <w:r w:rsidRPr="003D749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  <w:t>xample output:</w:t>
      </w:r>
    </w:p>
    <w:p w14:paraId="4A7021CD" w14:textId="2283AB62" w:rsidR="00D255B9" w:rsidRPr="00515ACC" w:rsidRDefault="00D255B9" w:rsidP="00515AC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76C40957" w14:textId="3FFE92EA" w:rsidR="00005473" w:rsidRPr="00FC43A9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proofErr w:type="spellStart"/>
      <w:r w:rsidRPr="00FC43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ifconfig</w:t>
      </w:r>
      <w:proofErr w:type="spellEnd"/>
      <w:r w:rsidRPr="00FC43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 (Linux)</w:t>
      </w:r>
    </w:p>
    <w:p w14:paraId="59A756C0" w14:textId="323DF77F" w:rsidR="00005473" w:rsidRDefault="00FC43A9" w:rsidP="00FC43A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</w:t>
      </w:r>
      <w:r w:rsidR="00005473" w:rsidRPr="00FC43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Displays network interface information.</w:t>
      </w:r>
    </w:p>
    <w:p w14:paraId="54400D74" w14:textId="0E4C9303" w:rsidR="00A97FE4" w:rsidRDefault="0027411E" w:rsidP="00A97FE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</w:pPr>
      <w:r w:rsidRPr="00E40D5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5C3614E7" wp14:editId="529592CB">
                <wp:simplePos x="0" y="0"/>
                <wp:positionH relativeFrom="margin">
                  <wp:posOffset>388620</wp:posOffset>
                </wp:positionH>
                <wp:positionV relativeFrom="paragraph">
                  <wp:posOffset>274320</wp:posOffset>
                </wp:positionV>
                <wp:extent cx="4792980" cy="304800"/>
                <wp:effectExtent l="0" t="0" r="7620" b="0"/>
                <wp:wrapTopAndBottom/>
                <wp:docPr id="12807005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3048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DFC0" w14:textId="549CA873" w:rsidR="00273466" w:rsidRPr="00D94C85" w:rsidRDefault="00273466" w:rsidP="002734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43A9">
                              <w:rPr>
                                <w:rFonts w:ascii="Times New Roman" w:eastAsia="Times New Roman" w:hAnsi="Times New Roman" w:cs="Times New Roman"/>
                                <w:color w:val="DCDCAA"/>
                                <w:sz w:val="28"/>
                                <w:szCs w:val="28"/>
                                <w:lang w:val="en-IN" w:eastAsia="en-IN"/>
                              </w:rPr>
                              <w:t xml:space="preserve">iconfig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614E7" id="_x0000_s1033" style="position:absolute;left:0;text-align:left;margin-left:30.6pt;margin-top:21.6pt;width:377.4pt;height:24pt;z-index:-2516582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" fillcolor="black [3200]" stroked="f">
                <v:textbox>
                  <w:txbxContent>
                    <w:p w14:paraId="7B6CDFC0" w14:textId="549CA873" w:rsidR="00273466" w:rsidRPr="00D94C85" w:rsidRDefault="00273466" w:rsidP="002734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43A9">
                        <w:rPr>
                          <w:rFonts w:ascii="Times New Roman" w:eastAsia="Times New Roman" w:hAnsi="Times New Roman" w:cs="Times New Roman"/>
                          <w:color w:val="DCDCAA"/>
                          <w:sz w:val="28"/>
                          <w:szCs w:val="28"/>
                          <w:lang w:val="en-IN" w:eastAsia="en-IN"/>
                        </w:rPr>
                        <w:t xml:space="preserve">iconfig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2E592EF9" w14:textId="766C0DFA" w:rsidR="00A97FE4" w:rsidRPr="003D7494" w:rsidRDefault="00A97FE4" w:rsidP="0027411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</w:pPr>
      <w:r w:rsidRPr="003D749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/>
        </w:rPr>
        <w:lastRenderedPageBreak/>
        <w:t>Example output:</w:t>
      </w:r>
      <w:r w:rsidR="0027411E" w:rsidRPr="0027411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</w:t>
      </w:r>
      <w:r w:rsidR="0027411E" w:rsidRPr="0027411E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758AD276" wp14:editId="69B8ED14">
            <wp:extent cx="4693920" cy="2690479"/>
            <wp:effectExtent l="0" t="0" r="0" b="0"/>
            <wp:docPr id="6185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9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176" cy="26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CA83" w14:textId="57EF9A1B" w:rsidR="00273466" w:rsidRPr="00FC43A9" w:rsidRDefault="00273466" w:rsidP="00FC43A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3FFBF8AF" w14:textId="2B3F35AC" w:rsidR="00005473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proofErr w:type="spellStart"/>
      <w:r w:rsidRPr="00BE4C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ip</w:t>
      </w:r>
      <w:proofErr w:type="spellEnd"/>
      <w:r w:rsidRPr="00BE4C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 (Linux)</w:t>
      </w:r>
    </w:p>
    <w:p w14:paraId="5041A02A" w14:textId="77777777" w:rsidR="00EA0F30" w:rsidRDefault="00072130" w:rsidP="00BE4CD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noProof/>
        </w:rPr>
      </w:pPr>
      <w:r w:rsidRPr="00072130">
        <w:rPr>
          <w:rFonts w:ascii="Times New Roman" w:eastAsia="Times New Roman" w:hAnsi="Times New Roman" w:cs="Times New Roman"/>
          <w:color w:val="000000"/>
          <w:sz w:val="28"/>
          <w:szCs w:val="28"/>
        </w:rPr>
        <w:t>Displays and configures IP addresses.</w:t>
      </w:r>
      <w:r w:rsidR="00EA0F30" w:rsidRPr="00EA0F30">
        <w:rPr>
          <w:noProof/>
        </w:rPr>
        <w:t xml:space="preserve"> </w:t>
      </w:r>
    </w:p>
    <w:p w14:paraId="3F966D97" w14:textId="5CB2BE76" w:rsidR="00BE4CD8" w:rsidRPr="00072130" w:rsidRDefault="00EA0F30" w:rsidP="00BE4CD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EA0F3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ED5E10D" wp14:editId="5DE98187">
            <wp:extent cx="5943600" cy="2396490"/>
            <wp:effectExtent l="0" t="0" r="0" b="3810"/>
            <wp:docPr id="109044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42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7A17" w14:textId="79F6114C" w:rsidR="00005473" w:rsidRPr="008D2DD1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8D2DD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hostname</w:t>
      </w:r>
    </w:p>
    <w:p w14:paraId="31BCF90D" w14:textId="77777777" w:rsidR="00985E52" w:rsidRDefault="00005473" w:rsidP="008D2DD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8D2D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Displays or sets the system’s hostname.</w:t>
      </w:r>
      <w:r w:rsidR="00985E52" w:rsidRPr="00985E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</w:t>
      </w:r>
    </w:p>
    <w:p w14:paraId="01BABDBE" w14:textId="3D138AB4" w:rsidR="00005473" w:rsidRDefault="00985E52" w:rsidP="008D2DD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985E5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lastRenderedPageBreak/>
        <w:drawing>
          <wp:inline distT="0" distB="0" distL="0" distR="0" wp14:anchorId="39E7F330" wp14:editId="12693E59">
            <wp:extent cx="4433185" cy="1923415"/>
            <wp:effectExtent l="0" t="0" r="5715" b="635"/>
            <wp:docPr id="125328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8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488" cy="19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B9A2" w14:textId="58899B69" w:rsidR="00985E52" w:rsidRPr="008D2DD1" w:rsidRDefault="00985E52" w:rsidP="008D2DD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</w:p>
    <w:p w14:paraId="521F5F05" w14:textId="2BE56260" w:rsidR="00005473" w:rsidRPr="00985E52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985E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ping</w:t>
      </w:r>
    </w:p>
    <w:p w14:paraId="188D1A09" w14:textId="3C5D288D" w:rsidR="00005473" w:rsidRPr="00091999" w:rsidRDefault="00985E52" w:rsidP="00985E5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</w:t>
      </w:r>
      <w:r w:rsidR="00005473" w:rsidRPr="000919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Tests network connectivity.</w:t>
      </w:r>
    </w:p>
    <w:p w14:paraId="37F8C119" w14:textId="77777777" w:rsidR="00D47098" w:rsidRPr="00D47098" w:rsidRDefault="00D47098" w:rsidP="004C6CC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 </w:t>
      </w:r>
      <w:r w:rsidRPr="00D470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Example:</w:t>
      </w:r>
    </w:p>
    <w:p w14:paraId="782C8F3A" w14:textId="0856DD0F" w:rsidR="00005473" w:rsidRDefault="00D47098" w:rsidP="004C6CC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D470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ab/>
      </w:r>
      <w:r w:rsidR="00005473" w:rsidRPr="00D470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ping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10.10.101.135</w:t>
      </w:r>
    </w:p>
    <w:p w14:paraId="277E0CBA" w14:textId="4619C981" w:rsidR="00120957" w:rsidRPr="00D47098" w:rsidRDefault="00120957" w:rsidP="004C6CC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12095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66542AEF" wp14:editId="30E36E98">
            <wp:extent cx="5943600" cy="1569720"/>
            <wp:effectExtent l="0" t="0" r="0" b="0"/>
            <wp:docPr id="38986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69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9A9B" w14:textId="78376C06" w:rsidR="00005473" w:rsidRPr="00FA2113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FA21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netstat</w:t>
      </w:r>
    </w:p>
    <w:p w14:paraId="1A5B13F0" w14:textId="5D7DFCF4" w:rsidR="00005473" w:rsidRPr="000552CD" w:rsidRDefault="00FA2113" w:rsidP="00FA211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</w:t>
      </w:r>
      <w:r w:rsidR="00005473" w:rsidRPr="000552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Displays network connections and statistics.</w:t>
      </w:r>
    </w:p>
    <w:p w14:paraId="331899AF" w14:textId="6FE5249D" w:rsidR="00005473" w:rsidRPr="00F75070" w:rsidRDefault="000552CD" w:rsidP="00F7507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0552CD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2B997417" wp14:editId="2109B6AC">
            <wp:extent cx="5943600" cy="2212340"/>
            <wp:effectExtent l="0" t="0" r="0" b="0"/>
            <wp:docPr id="136656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67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02E4" w14:textId="77777777" w:rsidR="0058128D" w:rsidRDefault="0058128D" w:rsidP="005812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6340F1BC" w14:textId="77777777" w:rsidR="00F75070" w:rsidRDefault="00F75070" w:rsidP="005812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3FAA8D2C" w14:textId="77777777" w:rsidR="00F75070" w:rsidRPr="0058128D" w:rsidRDefault="00F75070" w:rsidP="005812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</w:p>
    <w:p w14:paraId="51CC8A97" w14:textId="60DAE831" w:rsidR="00005473" w:rsidRPr="00F75070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F750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lastRenderedPageBreak/>
        <w:t>route</w:t>
      </w:r>
    </w:p>
    <w:p w14:paraId="2EEDAFA7" w14:textId="429D5CB8" w:rsidR="00005473" w:rsidRDefault="00F75070" w:rsidP="00F7507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    </w:t>
      </w:r>
      <w:r w:rsidR="00005473" w:rsidRPr="00F7507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Displays/manages routing table.</w:t>
      </w:r>
    </w:p>
    <w:p w14:paraId="196E2B32" w14:textId="5EC2BFEE" w:rsidR="00F75070" w:rsidRPr="00F75070" w:rsidRDefault="009268C0" w:rsidP="00F7507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9268C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704A0857" wp14:editId="166F353C">
            <wp:extent cx="5943600" cy="1110615"/>
            <wp:effectExtent l="0" t="0" r="0" b="0"/>
            <wp:docPr id="8670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1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A4F7" w14:textId="7234FA31" w:rsidR="00005473" w:rsidRPr="009268C0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9268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traceroute (Linux) / </w:t>
      </w:r>
      <w:proofErr w:type="spellStart"/>
      <w:r w:rsidRPr="009268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tracert</w:t>
      </w:r>
      <w:proofErr w:type="spellEnd"/>
      <w:r w:rsidRPr="009268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 (Windows)</w:t>
      </w:r>
    </w:p>
    <w:p w14:paraId="245D9E87" w14:textId="6EBDB763" w:rsidR="00005473" w:rsidRDefault="009268C0" w:rsidP="009268C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  </w:t>
      </w:r>
      <w:r w:rsidR="00005473" w:rsidRPr="009268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Traces the route packets take to a destination.</w:t>
      </w:r>
    </w:p>
    <w:p w14:paraId="132E8D2F" w14:textId="4368E8A0" w:rsidR="009268C0" w:rsidRPr="009268C0" w:rsidRDefault="002634BF" w:rsidP="009268C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2634B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2AB11C31" wp14:editId="05F10565">
            <wp:extent cx="5943600" cy="3134360"/>
            <wp:effectExtent l="0" t="0" r="0" b="8890"/>
            <wp:docPr id="16133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57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E701" w14:textId="68458994" w:rsidR="00005473" w:rsidRPr="00D4399C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proofErr w:type="spellStart"/>
      <w:r w:rsidRPr="00D439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tcpdump</w:t>
      </w:r>
      <w:proofErr w:type="spellEnd"/>
    </w:p>
    <w:p w14:paraId="20D4DA92" w14:textId="00A7FB19" w:rsidR="00005473" w:rsidRDefault="00D4399C" w:rsidP="00D4399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</w:t>
      </w:r>
      <w:r w:rsidR="00005473" w:rsidRPr="00D439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Captures and </w:t>
      </w:r>
      <w:proofErr w:type="spellStart"/>
      <w:r w:rsidR="00005473" w:rsidRPr="00D439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analyzes</w:t>
      </w:r>
      <w:proofErr w:type="spellEnd"/>
      <w:r w:rsidR="00005473" w:rsidRPr="00D439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network traffic (Linux).</w:t>
      </w:r>
    </w:p>
    <w:p w14:paraId="29E1C159" w14:textId="23E7B360" w:rsidR="00D4399C" w:rsidRPr="00D4399C" w:rsidRDefault="00B76365" w:rsidP="00D4399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B76365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0AD91F01" wp14:editId="5FDFF944">
            <wp:extent cx="5943600" cy="828675"/>
            <wp:effectExtent l="0" t="0" r="0" b="9525"/>
            <wp:docPr id="3728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71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C8FA" w14:textId="271B3390" w:rsidR="00005473" w:rsidRPr="00B76365" w:rsidRDefault="00005473" w:rsidP="0009199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B763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Wireshark</w:t>
      </w:r>
    </w:p>
    <w:p w14:paraId="41C4E69A" w14:textId="6DEEC83C" w:rsidR="00005473" w:rsidRPr="00B76365" w:rsidRDefault="00B76365" w:rsidP="00B763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      </w:t>
      </w:r>
      <w:r w:rsidR="00005473" w:rsidRPr="00B763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Graphical tool for </w:t>
      </w:r>
      <w:proofErr w:type="spellStart"/>
      <w:r w:rsidR="00005473" w:rsidRPr="00B763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analyzing</w:t>
      </w:r>
      <w:proofErr w:type="spellEnd"/>
      <w:r w:rsidR="00005473" w:rsidRPr="00B763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network packets.</w:t>
      </w:r>
    </w:p>
    <w:p w14:paraId="39CF7C3C" w14:textId="77777777" w:rsidR="00005473" w:rsidRPr="00C91407" w:rsidRDefault="00005473" w:rsidP="0009199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</w:pPr>
      <w:r w:rsidRPr="0000547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IN"/>
        </w:rPr>
        <w:t>Open Wireshark.</w:t>
      </w:r>
    </w:p>
    <w:p w14:paraId="20F7590A" w14:textId="77777777" w:rsidR="00C91407" w:rsidRPr="00C91407" w:rsidRDefault="00C91407" w:rsidP="00C91407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A GUI-based network packet </w:t>
      </w:r>
      <w:proofErr w:type="spellStart"/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analyzer</w:t>
      </w:r>
      <w:proofErr w:type="spellEnd"/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.</w:t>
      </w:r>
    </w:p>
    <w:p w14:paraId="4C1F9359" w14:textId="77777777" w:rsidR="00C91407" w:rsidRPr="00C91407" w:rsidRDefault="00C91407" w:rsidP="00C9140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lastRenderedPageBreak/>
        <w:t>Open Wireshark.</w:t>
      </w:r>
    </w:p>
    <w:p w14:paraId="72649871" w14:textId="77777777" w:rsidR="00C91407" w:rsidRPr="00C91407" w:rsidRDefault="00C91407" w:rsidP="00C9140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Select the network interface.</w:t>
      </w:r>
    </w:p>
    <w:p w14:paraId="18392276" w14:textId="77777777" w:rsidR="00C91407" w:rsidRPr="00C91407" w:rsidRDefault="00C91407" w:rsidP="00C9140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Start packet capture.</w:t>
      </w:r>
    </w:p>
    <w:p w14:paraId="62EBC2A3" w14:textId="77777777" w:rsidR="00C91407" w:rsidRPr="00C91407" w:rsidRDefault="00C91407" w:rsidP="00C9140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Apply filters (e.g., </w:t>
      </w:r>
      <w:proofErr w:type="spellStart"/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tcp.port</w:t>
      </w:r>
      <w:proofErr w:type="spellEnd"/>
      <w:r w:rsidRPr="00C914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 xml:space="preserve"> == 80).</w:t>
      </w:r>
    </w:p>
    <w:p w14:paraId="164D6D7E" w14:textId="77777777" w:rsidR="00C91407" w:rsidRPr="00005473" w:rsidRDefault="00C91407" w:rsidP="00C91407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</w:p>
    <w:p w14:paraId="16648FBF" w14:textId="77777777" w:rsidR="00005473" w:rsidRPr="00091999" w:rsidRDefault="005A0841" w:rsidP="00C9140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>
        <w:rPr>
          <w:lang w:val="en-IN"/>
        </w:rPr>
        <w:pict w14:anchorId="31FDF44C">
          <v:rect id="_x0000_i1028" style="width:0;height:1.5pt" o:hralign="center" o:hrstd="t" o:hr="t" fillcolor="#a0a0a0" stroked="f"/>
        </w:pict>
      </w:r>
    </w:p>
    <w:p w14:paraId="2AEB4903" w14:textId="77777777" w:rsidR="00005473" w:rsidRDefault="00005473" w:rsidP="0009199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 w:rsidRPr="00C914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Conclusion</w:t>
      </w:r>
    </w:p>
    <w:p w14:paraId="5B56FB2C" w14:textId="77777777" w:rsidR="002A07D1" w:rsidRPr="002A07D1" w:rsidRDefault="002A07D1" w:rsidP="002A07D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</w:pPr>
      <w:r w:rsidRPr="002A07D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/>
        </w:rPr>
        <w:t>This report covered the preparation of network cables, IP address configuration, and essential networking tools. Understanding these basics is crucial for network administration and troubleshooting.</w:t>
      </w:r>
    </w:p>
    <w:p w14:paraId="0D14358C" w14:textId="77777777" w:rsidR="002A07D1" w:rsidRDefault="002A07D1" w:rsidP="002A07D1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</w:p>
    <w:p w14:paraId="131F25A4" w14:textId="22038F36" w:rsidR="002A07D1" w:rsidRDefault="002A07D1" w:rsidP="0009199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>References</w:t>
      </w:r>
    </w:p>
    <w:p w14:paraId="545686FD" w14:textId="1AD9771F" w:rsidR="007129D9" w:rsidRPr="007129D9" w:rsidRDefault="007129D9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29D9">
        <w:rPr>
          <w:rFonts w:ascii="Times New Roman" w:hAnsi="Times New Roman" w:cs="Times New Roman"/>
          <w:sz w:val="28"/>
          <w:szCs w:val="28"/>
        </w:rPr>
        <w:t>ANSI/TIA-568.2-D (TIA)</w:t>
      </w:r>
    </w:p>
    <w:p w14:paraId="16857413" w14:textId="4C2D0E8E" w:rsidR="007129D9" w:rsidRPr="007129D9" w:rsidRDefault="007129D9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29D9">
        <w:rPr>
          <w:rFonts w:ascii="Times New Roman" w:hAnsi="Times New Roman" w:cs="Times New Roman"/>
          <w:sz w:val="28"/>
          <w:szCs w:val="28"/>
        </w:rPr>
        <w:t>IEEE 802.3 (IEEE)</w:t>
      </w:r>
    </w:p>
    <w:p w14:paraId="18C2C06A" w14:textId="5B7A8E8D" w:rsidR="007129D9" w:rsidRPr="007129D9" w:rsidRDefault="007129D9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29D9">
        <w:rPr>
          <w:rFonts w:ascii="Times New Roman" w:hAnsi="Times New Roman" w:cs="Times New Roman"/>
          <w:sz w:val="28"/>
          <w:szCs w:val="28"/>
        </w:rPr>
        <w:t>RFC 791 (IETF)</w:t>
      </w:r>
    </w:p>
    <w:p w14:paraId="025C6F3D" w14:textId="0F3A6617" w:rsidR="007129D9" w:rsidRPr="007129D9" w:rsidRDefault="007129D9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29D9">
        <w:rPr>
          <w:rFonts w:ascii="Times New Roman" w:hAnsi="Times New Roman" w:cs="Times New Roman"/>
          <w:sz w:val="28"/>
          <w:szCs w:val="28"/>
        </w:rPr>
        <w:t>RFC 2131 (IETF)</w:t>
      </w:r>
    </w:p>
    <w:p w14:paraId="2F242AA3" w14:textId="513657B9" w:rsidR="007129D9" w:rsidRPr="007129D9" w:rsidRDefault="007129D9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29D9">
        <w:rPr>
          <w:rFonts w:ascii="Times New Roman" w:hAnsi="Times New Roman" w:cs="Times New Roman"/>
          <w:sz w:val="28"/>
          <w:szCs w:val="28"/>
        </w:rPr>
        <w:t>RFC 792 (IETF)</w:t>
      </w:r>
    </w:p>
    <w:p w14:paraId="198480E4" w14:textId="514F2E92" w:rsidR="007129D9" w:rsidRPr="007129D9" w:rsidRDefault="007129D9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129D9">
        <w:rPr>
          <w:rFonts w:ascii="Times New Roman" w:hAnsi="Times New Roman" w:cs="Times New Roman"/>
          <w:sz w:val="28"/>
          <w:szCs w:val="28"/>
        </w:rPr>
        <w:t>Microsoft Official Documentation (</w:t>
      </w:r>
      <w:hyperlink r:id="rId16" w:tgtFrame="_new" w:history="1">
        <w:r w:rsidRPr="007129D9">
          <w:rPr>
            <w:rStyle w:val="Hyperlink"/>
            <w:rFonts w:ascii="Times New Roman" w:hAnsi="Times New Roman" w:cs="Times New Roman"/>
            <w:sz w:val="28"/>
            <w:szCs w:val="28"/>
          </w:rPr>
          <w:t>Microsoft Docs</w:t>
        </w:r>
      </w:hyperlink>
      <w:r w:rsidRPr="007129D9">
        <w:rPr>
          <w:rFonts w:ascii="Times New Roman" w:hAnsi="Times New Roman" w:cs="Times New Roman"/>
          <w:sz w:val="28"/>
          <w:szCs w:val="28"/>
        </w:rPr>
        <w:t>)</w:t>
      </w:r>
    </w:p>
    <w:p w14:paraId="0B5174DC" w14:textId="71C8C6EF" w:rsidR="007129D9" w:rsidRPr="00B07C4F" w:rsidRDefault="007129D9" w:rsidP="007129D9">
      <w:pPr>
        <w:pStyle w:val="ListParagraph"/>
        <w:numPr>
          <w:ilvl w:val="0"/>
          <w:numId w:val="20"/>
        </w:numPr>
      </w:pPr>
      <w:r w:rsidRPr="007129D9">
        <w:rPr>
          <w:rFonts w:ascii="Times New Roman" w:hAnsi="Times New Roman" w:cs="Times New Roman"/>
          <w:sz w:val="28"/>
          <w:szCs w:val="28"/>
        </w:rPr>
        <w:t>Linux Man Pages</w:t>
      </w:r>
    </w:p>
    <w:p w14:paraId="46E25D1B" w14:textId="56D5379F" w:rsidR="00B07C4F" w:rsidRPr="00B07C4F" w:rsidRDefault="00B07C4F" w:rsidP="00712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07C4F">
        <w:rPr>
          <w:rFonts w:ascii="Times New Roman" w:hAnsi="Times New Roman" w:cs="Times New Roman"/>
          <w:sz w:val="28"/>
          <w:szCs w:val="28"/>
        </w:rPr>
        <w:t>Wireshark User Guide (Wireshark Docs)</w:t>
      </w:r>
    </w:p>
    <w:p w14:paraId="3EA420AF" w14:textId="77777777" w:rsidR="00996C31" w:rsidRPr="00B926B0" w:rsidRDefault="00996C31" w:rsidP="007A3802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996C31" w:rsidRPr="00B926B0">
      <w:footerReference w:type="default" r:id="rId1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ECE50" w14:textId="77777777" w:rsidR="0048090A" w:rsidRDefault="0048090A">
      <w:pPr>
        <w:spacing w:after="0" w:line="240" w:lineRule="auto"/>
      </w:pPr>
      <w:r>
        <w:separator/>
      </w:r>
    </w:p>
  </w:endnote>
  <w:endnote w:type="continuationSeparator" w:id="0">
    <w:p w14:paraId="31920787" w14:textId="77777777" w:rsidR="0048090A" w:rsidRDefault="0048090A">
      <w:pPr>
        <w:spacing w:after="0" w:line="240" w:lineRule="auto"/>
      </w:pPr>
      <w:r>
        <w:continuationSeparator/>
      </w:r>
    </w:p>
  </w:endnote>
  <w:endnote w:type="continuationNotice" w:id="1">
    <w:p w14:paraId="5A7D62C7" w14:textId="77777777" w:rsidR="00B501E6" w:rsidRDefault="00B501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AE321" w14:textId="77777777" w:rsidR="00996C31" w:rsidRDefault="00996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1"/>
      <w:tblW w:w="9576" w:type="dxa"/>
      <w:tblInd w:w="-115" w:type="dxa"/>
      <w:tblLayout w:type="fixed"/>
      <w:tblLook w:val="0400" w:firstRow="0" w:lastRow="0" w:firstColumn="0" w:lastColumn="0" w:noHBand="0" w:noVBand="1"/>
    </w:tblPr>
    <w:tblGrid>
      <w:gridCol w:w="4788"/>
      <w:gridCol w:w="4788"/>
    </w:tblGrid>
    <w:tr w:rsidR="00996C31" w14:paraId="6D777715" w14:textId="77777777">
      <w:trPr>
        <w:trHeight w:val="260"/>
      </w:trPr>
      <w:tc>
        <w:tcPr>
          <w:tcW w:w="4788" w:type="dxa"/>
        </w:tcPr>
        <w:p w14:paraId="2B585A35" w14:textId="77777777" w:rsidR="00996C31" w:rsidRDefault="00D47BDF" w:rsidP="00C67F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color w:val="000000"/>
              <w:sz w:val="20"/>
              <w:szCs w:val="20"/>
            </w:rPr>
            <w:t>TM</w:t>
          </w:r>
          <w:r w:rsidR="00AC5845">
            <w:rPr>
              <w:color w:val="000000"/>
              <w:sz w:val="20"/>
              <w:szCs w:val="20"/>
            </w:rPr>
            <w:t>SL/CSE</w:t>
          </w:r>
          <w:r w:rsidR="00B33FC1">
            <w:rPr>
              <w:color w:val="000000"/>
              <w:sz w:val="20"/>
              <w:szCs w:val="20"/>
            </w:rPr>
            <w:t>/</w:t>
          </w:r>
          <w:r w:rsidR="009836D7">
            <w:rPr>
              <w:color w:val="000000"/>
              <w:sz w:val="20"/>
              <w:szCs w:val="20"/>
            </w:rPr>
            <w:t>CA2</w:t>
          </w:r>
          <w:r w:rsidR="00834C31">
            <w:rPr>
              <w:color w:val="000000"/>
              <w:sz w:val="20"/>
              <w:szCs w:val="20"/>
            </w:rPr>
            <w:t>/</w:t>
          </w:r>
          <w:r w:rsidR="009836D7">
            <w:rPr>
              <w:color w:val="000000"/>
              <w:sz w:val="20"/>
              <w:szCs w:val="20"/>
            </w:rPr>
            <w:t>202</w:t>
          </w:r>
          <w:r w:rsidR="00C67FDC">
            <w:rPr>
              <w:color w:val="000000"/>
              <w:sz w:val="20"/>
              <w:szCs w:val="20"/>
            </w:rPr>
            <w:t>4</w:t>
          </w:r>
          <w:r w:rsidR="009836D7">
            <w:rPr>
              <w:color w:val="000000"/>
              <w:sz w:val="20"/>
              <w:szCs w:val="20"/>
            </w:rPr>
            <w:t>-2</w:t>
          </w:r>
          <w:r w:rsidR="00C67FDC">
            <w:rPr>
              <w:color w:val="000000"/>
              <w:sz w:val="20"/>
              <w:szCs w:val="20"/>
            </w:rPr>
            <w:t>5</w:t>
          </w:r>
          <w:r w:rsidR="009836D7">
            <w:rPr>
              <w:color w:val="000000"/>
              <w:sz w:val="20"/>
              <w:szCs w:val="20"/>
            </w:rPr>
            <w:t>/</w:t>
          </w:r>
          <w:r w:rsidR="00834C31">
            <w:rPr>
              <w:color w:val="000000"/>
              <w:sz w:val="20"/>
              <w:szCs w:val="20"/>
            </w:rPr>
            <w:t>Semester-</w:t>
          </w:r>
          <w:r w:rsidR="009836D7">
            <w:rPr>
              <w:color w:val="000000"/>
              <w:sz w:val="20"/>
              <w:szCs w:val="20"/>
            </w:rPr>
            <w:t>5</w:t>
          </w:r>
        </w:p>
      </w:tc>
      <w:tc>
        <w:tcPr>
          <w:tcW w:w="4788" w:type="dxa"/>
        </w:tcPr>
        <w:p w14:paraId="77896869" w14:textId="77777777" w:rsidR="00996C31" w:rsidRPr="007D3FB2" w:rsidRDefault="00AC5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 w:rsidRPr="007D3FB2">
            <w:rPr>
              <w:color w:val="000000"/>
              <w:sz w:val="20"/>
              <w:szCs w:val="20"/>
            </w:rPr>
            <w:fldChar w:fldCharType="begin"/>
          </w:r>
          <w:r w:rsidRPr="007D3FB2">
            <w:rPr>
              <w:color w:val="000000"/>
              <w:sz w:val="20"/>
              <w:szCs w:val="20"/>
            </w:rPr>
            <w:instrText>PAGE</w:instrText>
          </w:r>
          <w:r w:rsidRPr="007D3FB2">
            <w:rPr>
              <w:color w:val="000000"/>
              <w:sz w:val="20"/>
              <w:szCs w:val="20"/>
            </w:rPr>
            <w:fldChar w:fldCharType="separate"/>
          </w:r>
          <w:r w:rsidR="002B5CD0">
            <w:rPr>
              <w:noProof/>
              <w:color w:val="000000"/>
              <w:sz w:val="20"/>
              <w:szCs w:val="20"/>
            </w:rPr>
            <w:t>3</w:t>
          </w:r>
          <w:r w:rsidRPr="007D3FB2">
            <w:rPr>
              <w:color w:val="000000"/>
              <w:sz w:val="20"/>
              <w:szCs w:val="20"/>
            </w:rPr>
            <w:fldChar w:fldCharType="end"/>
          </w:r>
        </w:p>
      </w:tc>
    </w:tr>
  </w:tbl>
  <w:p w14:paraId="1B20530C" w14:textId="77777777" w:rsidR="00996C31" w:rsidRDefault="00996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A66A2" w14:textId="77777777" w:rsidR="0048090A" w:rsidRDefault="0048090A">
      <w:pPr>
        <w:spacing w:after="0" w:line="240" w:lineRule="auto"/>
      </w:pPr>
      <w:r>
        <w:separator/>
      </w:r>
    </w:p>
  </w:footnote>
  <w:footnote w:type="continuationSeparator" w:id="0">
    <w:p w14:paraId="43D378C3" w14:textId="77777777" w:rsidR="0048090A" w:rsidRDefault="0048090A">
      <w:pPr>
        <w:spacing w:after="0" w:line="240" w:lineRule="auto"/>
      </w:pPr>
      <w:r>
        <w:continuationSeparator/>
      </w:r>
    </w:p>
  </w:footnote>
  <w:footnote w:type="continuationNotice" w:id="1">
    <w:p w14:paraId="48083712" w14:textId="77777777" w:rsidR="00B501E6" w:rsidRDefault="00B501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2CD0"/>
    <w:multiLevelType w:val="multilevel"/>
    <w:tmpl w:val="0DD4F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292DD2"/>
    <w:multiLevelType w:val="multilevel"/>
    <w:tmpl w:val="1D744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4D07F1"/>
    <w:multiLevelType w:val="multilevel"/>
    <w:tmpl w:val="A14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D209B"/>
    <w:multiLevelType w:val="multilevel"/>
    <w:tmpl w:val="0B2C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84782"/>
    <w:multiLevelType w:val="multilevel"/>
    <w:tmpl w:val="F6E8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D4833"/>
    <w:multiLevelType w:val="multilevel"/>
    <w:tmpl w:val="034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47427"/>
    <w:multiLevelType w:val="multilevel"/>
    <w:tmpl w:val="7A30F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90629"/>
    <w:multiLevelType w:val="multilevel"/>
    <w:tmpl w:val="FD5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F1C6B"/>
    <w:multiLevelType w:val="multilevel"/>
    <w:tmpl w:val="B22A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A27EC"/>
    <w:multiLevelType w:val="multilevel"/>
    <w:tmpl w:val="11E8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F402A"/>
    <w:multiLevelType w:val="multilevel"/>
    <w:tmpl w:val="8BC4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A65BB"/>
    <w:multiLevelType w:val="multilevel"/>
    <w:tmpl w:val="FE4077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34B96662"/>
    <w:multiLevelType w:val="multilevel"/>
    <w:tmpl w:val="077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614B6"/>
    <w:multiLevelType w:val="multilevel"/>
    <w:tmpl w:val="8920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3350D2"/>
    <w:multiLevelType w:val="multilevel"/>
    <w:tmpl w:val="CF8CEE4C"/>
    <w:lvl w:ilvl="0">
      <w:start w:val="1"/>
      <w:numFmt w:val="decimal"/>
      <w:lvlText w:val="%1."/>
      <w:lvlJc w:val="left"/>
      <w:pPr>
        <w:ind w:left="360" w:firstLine="0"/>
      </w:pPr>
      <w:rPr>
        <w:color w:val="1F497D" w:themeColor="text2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5" w15:restartNumberingAfterBreak="0">
    <w:nsid w:val="604A50EC"/>
    <w:multiLevelType w:val="multilevel"/>
    <w:tmpl w:val="576E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47C4C"/>
    <w:multiLevelType w:val="multilevel"/>
    <w:tmpl w:val="980A52F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40"/>
        <w:szCs w:val="40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hint="default"/>
        <w:b/>
        <w:bCs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color w:val="auto"/>
        <w:sz w:val="28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b/>
        <w:i w:val="0"/>
        <w:color w:val="auto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F0565AC"/>
    <w:multiLevelType w:val="multilevel"/>
    <w:tmpl w:val="AD44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413FB"/>
    <w:multiLevelType w:val="hybridMultilevel"/>
    <w:tmpl w:val="8A90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12E18"/>
    <w:multiLevelType w:val="multilevel"/>
    <w:tmpl w:val="313C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7D1E02"/>
    <w:multiLevelType w:val="hybridMultilevel"/>
    <w:tmpl w:val="C804D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3141">
    <w:abstractNumId w:val="14"/>
  </w:num>
  <w:num w:numId="2" w16cid:durableId="1173253307">
    <w:abstractNumId w:val="1"/>
  </w:num>
  <w:num w:numId="3" w16cid:durableId="1604921991">
    <w:abstractNumId w:val="11"/>
  </w:num>
  <w:num w:numId="4" w16cid:durableId="1590238538">
    <w:abstractNumId w:val="7"/>
  </w:num>
  <w:num w:numId="5" w16cid:durableId="72746117">
    <w:abstractNumId w:val="18"/>
  </w:num>
  <w:num w:numId="6" w16cid:durableId="272831053">
    <w:abstractNumId w:val="5"/>
  </w:num>
  <w:num w:numId="7" w16cid:durableId="1765035212">
    <w:abstractNumId w:val="12"/>
  </w:num>
  <w:num w:numId="8" w16cid:durableId="2118677452">
    <w:abstractNumId w:val="15"/>
  </w:num>
  <w:num w:numId="9" w16cid:durableId="850533157">
    <w:abstractNumId w:val="6"/>
  </w:num>
  <w:num w:numId="10" w16cid:durableId="968171245">
    <w:abstractNumId w:val="2"/>
  </w:num>
  <w:num w:numId="11" w16cid:durableId="213809661">
    <w:abstractNumId w:val="8"/>
  </w:num>
  <w:num w:numId="12" w16cid:durableId="837767807">
    <w:abstractNumId w:val="13"/>
  </w:num>
  <w:num w:numId="13" w16cid:durableId="1965580784">
    <w:abstractNumId w:val="3"/>
  </w:num>
  <w:num w:numId="14" w16cid:durableId="2051688165">
    <w:abstractNumId w:val="4"/>
  </w:num>
  <w:num w:numId="15" w16cid:durableId="177351041">
    <w:abstractNumId w:val="19"/>
  </w:num>
  <w:num w:numId="16" w16cid:durableId="1680886378">
    <w:abstractNumId w:val="17"/>
  </w:num>
  <w:num w:numId="17" w16cid:durableId="268701188">
    <w:abstractNumId w:val="16"/>
  </w:num>
  <w:num w:numId="18" w16cid:durableId="297034713">
    <w:abstractNumId w:val="0"/>
  </w:num>
  <w:num w:numId="19" w16cid:durableId="1332372106">
    <w:abstractNumId w:val="10"/>
  </w:num>
  <w:num w:numId="20" w16cid:durableId="1517770110">
    <w:abstractNumId w:val="20"/>
  </w:num>
  <w:num w:numId="21" w16cid:durableId="7310021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AF"/>
    <w:rsid w:val="00005473"/>
    <w:rsid w:val="000552CD"/>
    <w:rsid w:val="00072130"/>
    <w:rsid w:val="00085AF0"/>
    <w:rsid w:val="00091999"/>
    <w:rsid w:val="00097CE9"/>
    <w:rsid w:val="000A3EE3"/>
    <w:rsid w:val="000B5985"/>
    <w:rsid w:val="00120957"/>
    <w:rsid w:val="001310EA"/>
    <w:rsid w:val="001349F7"/>
    <w:rsid w:val="00174967"/>
    <w:rsid w:val="00227A2C"/>
    <w:rsid w:val="00263185"/>
    <w:rsid w:val="002634BF"/>
    <w:rsid w:val="00273466"/>
    <w:rsid w:val="0027411E"/>
    <w:rsid w:val="002A07D1"/>
    <w:rsid w:val="002B1594"/>
    <w:rsid w:val="002B5CD0"/>
    <w:rsid w:val="002C4C72"/>
    <w:rsid w:val="00303A1F"/>
    <w:rsid w:val="00304E17"/>
    <w:rsid w:val="003209F0"/>
    <w:rsid w:val="0032455E"/>
    <w:rsid w:val="00357B6A"/>
    <w:rsid w:val="003B058C"/>
    <w:rsid w:val="003B49D0"/>
    <w:rsid w:val="003D7494"/>
    <w:rsid w:val="0048090A"/>
    <w:rsid w:val="004C6CC6"/>
    <w:rsid w:val="004D2877"/>
    <w:rsid w:val="004F07A2"/>
    <w:rsid w:val="0050010C"/>
    <w:rsid w:val="00515ACC"/>
    <w:rsid w:val="00560D58"/>
    <w:rsid w:val="00565010"/>
    <w:rsid w:val="00571EC3"/>
    <w:rsid w:val="00577471"/>
    <w:rsid w:val="0058128D"/>
    <w:rsid w:val="005A0841"/>
    <w:rsid w:val="005A2B0E"/>
    <w:rsid w:val="005F64E2"/>
    <w:rsid w:val="0061071E"/>
    <w:rsid w:val="0061699C"/>
    <w:rsid w:val="006E45B0"/>
    <w:rsid w:val="006E4E16"/>
    <w:rsid w:val="007129D9"/>
    <w:rsid w:val="00730A6E"/>
    <w:rsid w:val="007A3802"/>
    <w:rsid w:val="007A7E78"/>
    <w:rsid w:val="007D3FB2"/>
    <w:rsid w:val="007E5CE4"/>
    <w:rsid w:val="007F3317"/>
    <w:rsid w:val="008307A7"/>
    <w:rsid w:val="00834C31"/>
    <w:rsid w:val="00842BF1"/>
    <w:rsid w:val="0084633F"/>
    <w:rsid w:val="00862941"/>
    <w:rsid w:val="0086545D"/>
    <w:rsid w:val="00871E29"/>
    <w:rsid w:val="00897EA1"/>
    <w:rsid w:val="008D2DD1"/>
    <w:rsid w:val="008E582D"/>
    <w:rsid w:val="0090228E"/>
    <w:rsid w:val="009268C0"/>
    <w:rsid w:val="009836D7"/>
    <w:rsid w:val="00985E52"/>
    <w:rsid w:val="00996C31"/>
    <w:rsid w:val="009A2470"/>
    <w:rsid w:val="009A41AF"/>
    <w:rsid w:val="009C0922"/>
    <w:rsid w:val="009D3308"/>
    <w:rsid w:val="009F3530"/>
    <w:rsid w:val="00A013D8"/>
    <w:rsid w:val="00A145D8"/>
    <w:rsid w:val="00A37A8A"/>
    <w:rsid w:val="00A92126"/>
    <w:rsid w:val="00A97A17"/>
    <w:rsid w:val="00A97FE4"/>
    <w:rsid w:val="00AC5845"/>
    <w:rsid w:val="00B07C4F"/>
    <w:rsid w:val="00B16702"/>
    <w:rsid w:val="00B33FC1"/>
    <w:rsid w:val="00B501E6"/>
    <w:rsid w:val="00B642C4"/>
    <w:rsid w:val="00B669A8"/>
    <w:rsid w:val="00B67B3F"/>
    <w:rsid w:val="00B76365"/>
    <w:rsid w:val="00B76542"/>
    <w:rsid w:val="00B926B0"/>
    <w:rsid w:val="00B9664E"/>
    <w:rsid w:val="00BE4CD8"/>
    <w:rsid w:val="00C14809"/>
    <w:rsid w:val="00C51A18"/>
    <w:rsid w:val="00C5409C"/>
    <w:rsid w:val="00C54F11"/>
    <w:rsid w:val="00C67FDC"/>
    <w:rsid w:val="00C7694D"/>
    <w:rsid w:val="00C91407"/>
    <w:rsid w:val="00CB1A5A"/>
    <w:rsid w:val="00CB4578"/>
    <w:rsid w:val="00D255B9"/>
    <w:rsid w:val="00D37B23"/>
    <w:rsid w:val="00D4399C"/>
    <w:rsid w:val="00D47098"/>
    <w:rsid w:val="00D47BDF"/>
    <w:rsid w:val="00D94C85"/>
    <w:rsid w:val="00DE489D"/>
    <w:rsid w:val="00E40D5D"/>
    <w:rsid w:val="00E474EA"/>
    <w:rsid w:val="00E53AAF"/>
    <w:rsid w:val="00E65405"/>
    <w:rsid w:val="00E81612"/>
    <w:rsid w:val="00E9155D"/>
    <w:rsid w:val="00EA0F30"/>
    <w:rsid w:val="00EB478A"/>
    <w:rsid w:val="00EF64F1"/>
    <w:rsid w:val="00F04352"/>
    <w:rsid w:val="00F15032"/>
    <w:rsid w:val="00F3037E"/>
    <w:rsid w:val="00F75070"/>
    <w:rsid w:val="00F80502"/>
    <w:rsid w:val="00FA2113"/>
    <w:rsid w:val="00FC43A9"/>
    <w:rsid w:val="00FD6C85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8A93E7"/>
  <w15:docId w15:val="{0D87C655-0E96-4A5B-BC63-E8A9C20D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7FE4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B2"/>
  </w:style>
  <w:style w:type="paragraph" w:styleId="Footer">
    <w:name w:val="footer"/>
    <w:basedOn w:val="Normal"/>
    <w:link w:val="FooterChar"/>
    <w:uiPriority w:val="99"/>
    <w:unhideWhenUsed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B2"/>
  </w:style>
  <w:style w:type="paragraph" w:styleId="ListParagraph">
    <w:name w:val="List Paragraph"/>
    <w:basedOn w:val="Normal"/>
    <w:uiPriority w:val="34"/>
    <w:qFormat/>
    <w:rsid w:val="009A4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71E"/>
    <w:rPr>
      <w:color w:val="0000FF" w:themeColor="hyperlink"/>
      <w:u w:val="single"/>
    </w:rPr>
  </w:style>
  <w:style w:type="table" w:styleId="GridTable3-Accent4">
    <w:name w:val="Grid Table 3 Accent 4"/>
    <w:basedOn w:val="TableNormal"/>
    <w:uiPriority w:val="48"/>
    <w:rsid w:val="007A7E78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-server/network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Project%20Synopsis_Template%20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Synopsis_Template v2.0</Template>
  <TotalTime>201</TotalTime>
  <Pages>11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Abhirup Bag</cp:lastModifiedBy>
  <cp:revision>86</cp:revision>
  <cp:lastPrinted>2025-02-27T20:19:00Z</cp:lastPrinted>
  <dcterms:created xsi:type="dcterms:W3CDTF">2024-08-27T05:15:00Z</dcterms:created>
  <dcterms:modified xsi:type="dcterms:W3CDTF">2025-02-27T20:22:00Z</dcterms:modified>
</cp:coreProperties>
</file>