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5D289D" w14:textId="3B4D38C4" w:rsidR="00996C31" w:rsidRDefault="00842B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842BF1">
        <w:rPr>
          <w:rFonts w:ascii="Times New Roman" w:eastAsia="Times New Roman" w:hAnsi="Times New Roman" w:cs="Times New Roman"/>
          <w:b/>
          <w:sz w:val="52"/>
          <w:szCs w:val="52"/>
        </w:rPr>
        <w:t>Detailed Report on Network Cable Preparation, IP Configuration, and Network Tools</w:t>
      </w:r>
    </w:p>
    <w:p w14:paraId="08C1C602" w14:textId="77777777" w:rsidR="00996C31" w:rsidRDefault="00996C31" w:rsidP="00842B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CD5E67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4F7FFE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9205CF7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99B3DB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439C0C25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548ABFC8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EC3B6A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6B03098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5044FDF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DA8B95A" w14:textId="77777777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NAME – ABHIRUP BAG</w:t>
      </w:r>
    </w:p>
    <w:p w14:paraId="4CDBA10A" w14:textId="77777777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ROLL NUMBER – 13000122082</w:t>
      </w:r>
    </w:p>
    <w:p w14:paraId="20BDD37A" w14:textId="3A031D06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– CSE(B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D66B6CE" w14:textId="77777777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SEMESTER – 6</w:t>
      </w:r>
    </w:p>
    <w:p w14:paraId="06B48A89" w14:textId="274A67CE" w:rsidR="00996C31" w:rsidRDefault="00B67B3F" w:rsidP="002C4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PAPER – </w:t>
      </w:r>
      <w:r w:rsidR="002C4C72">
        <w:rPr>
          <w:rFonts w:ascii="Times New Roman" w:eastAsia="Times New Roman" w:hAnsi="Times New Roman" w:cs="Times New Roman"/>
          <w:color w:val="000000"/>
          <w:sz w:val="28"/>
          <w:szCs w:val="28"/>
        </w:rPr>
        <w:t>Computer Networks Lab</w:t>
      </w:r>
    </w:p>
    <w:p w14:paraId="15E00BC4" w14:textId="7B82E656" w:rsidR="002C4C72" w:rsidRDefault="002C4C72" w:rsidP="002C4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(PCC-CS692)</w:t>
      </w:r>
    </w:p>
    <w:p w14:paraId="57336530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BDD4D7" w14:textId="77777777" w:rsidR="00B33FC1" w:rsidRDefault="00B33F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9B3B09" w14:textId="77777777" w:rsidR="009A41AF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8349693" w14:textId="2215D117" w:rsidR="00996C31" w:rsidRDefault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February</w:t>
      </w:r>
      <w:r w:rsidR="005A2B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48131C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B5ECDB2" w14:textId="21777927" w:rsidR="00996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  <w:lang w:val="en-IN" w:eastAsia="en-IN"/>
        </w:rPr>
        <w:pict w14:anchorId="71C6E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87pt">
            <v:imagedata r:id="rId7" o:title="TMSL LOGO"/>
          </v:shape>
        </w:pict>
      </w:r>
    </w:p>
    <w:p w14:paraId="0F0606E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5445CB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AA65955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ABE053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26DA178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Techno </w:t>
      </w:r>
      <w:r w:rsidR="00D47B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Main</w:t>
      </w:r>
    </w:p>
    <w:p w14:paraId="17C61B2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EM-4/1, Sector-V, Salt Lake</w:t>
      </w:r>
    </w:p>
    <w:p w14:paraId="260D1B23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Kolkata- 700091 </w:t>
      </w:r>
    </w:p>
    <w:p w14:paraId="5FD6D160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West Bengal</w:t>
      </w:r>
    </w:p>
    <w:p w14:paraId="43DDC423" w14:textId="414F7D39" w:rsidR="00005473" w:rsidRDefault="00AC5845" w:rsidP="005A08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India</w:t>
      </w:r>
    </w:p>
    <w:p w14:paraId="023224B9" w14:textId="77777777" w:rsidR="0050010C" w:rsidRPr="0050010C" w:rsidRDefault="0050010C" w:rsidP="0050010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50010C">
        <w:rPr>
          <w:rFonts w:ascii="Times New Roman" w:hAnsi="Times New Roman" w:cs="Times New Roman"/>
          <w:b/>
          <w:bCs/>
          <w:sz w:val="44"/>
          <w:szCs w:val="44"/>
          <w:lang w:val="en-IN"/>
        </w:rPr>
        <w:lastRenderedPageBreak/>
        <w:t>Table of Contents</w:t>
      </w:r>
    </w:p>
    <w:p w14:paraId="58B7712C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</w:t>
      </w:r>
    </w:p>
    <w:p w14:paraId="107D8606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CAT-5/CAT-6 Cable Preparation with RJ-45 Connector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2.1 Tools Required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2.2 Wiring Standards (TIA/EIA-568A &amp; TIA/EIA-568B)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2.3 Straight-Through vs. Crossover Cabling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2.4 Steps to Crimp an RJ-45 Connector</w:t>
      </w:r>
    </w:p>
    <w:p w14:paraId="3A8B40EA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IP Address Configuration on Windows and Linux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3.1 Static IP Configuration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3.2 DHCP Configuration</w:t>
      </w:r>
    </w:p>
    <w:p w14:paraId="0B461559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Network Tools and Commands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4.1 ipconfig (Windows)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4.2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ifconfig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t xml:space="preserve"> (Linux)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4.3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4.4 hostname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4.5 ping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4.6 netstat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4.7 route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4.8 traceroute /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tracert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4.9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tcpdump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4.10 Wireshark</w:t>
      </w:r>
    </w:p>
    <w:p w14:paraId="1AAD9D9F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</w:p>
    <w:p w14:paraId="1184AFA3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References</w:t>
      </w:r>
    </w:p>
    <w:p w14:paraId="7EB4E5A7" w14:textId="0DDA0BDE" w:rsidR="00005473" w:rsidRDefault="0000547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91E5A4" w14:textId="77777777" w:rsidR="00005473" w:rsidRPr="00565010" w:rsidRDefault="00005473" w:rsidP="0056501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val="en-IN"/>
        </w:rPr>
      </w:pPr>
      <w:r w:rsidRPr="0000547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val="en-IN"/>
        </w:rPr>
        <w:t>Detailed Report on Networking Concepts and Tools</w:t>
      </w:r>
    </w:p>
    <w:p w14:paraId="33B23790" w14:textId="77777777" w:rsidR="00565010" w:rsidRPr="00005473" w:rsidRDefault="00565010" w:rsidP="0056501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en-IN"/>
        </w:rPr>
      </w:pPr>
    </w:p>
    <w:p w14:paraId="5623C335" w14:textId="74BAB99C" w:rsidR="00005473" w:rsidRPr="00091999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0919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CAT-5/CAT-6 Cable Preparation with RJ-45 Connector</w:t>
      </w:r>
    </w:p>
    <w:p w14:paraId="3504A132" w14:textId="5D0CB4FC" w:rsidR="00005473" w:rsidRPr="008307A7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8307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lastRenderedPageBreak/>
        <w:t>Introduction</w:t>
      </w:r>
    </w:p>
    <w:p w14:paraId="0DA8C5F2" w14:textId="77777777" w:rsidR="00005473" w:rsidRPr="008307A7" w:rsidRDefault="00005473" w:rsidP="0009199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830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CAT-5 and CAT-6 cables are twisted pair cables used in networking for connecting devices like computers, routers, and switches. These cables use RJ-45 connectors for termination.</w:t>
      </w:r>
    </w:p>
    <w:p w14:paraId="1EBE9308" w14:textId="01A670F2" w:rsidR="00005473" w:rsidRPr="008307A7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8307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Tools Required</w:t>
      </w:r>
    </w:p>
    <w:p w14:paraId="101B63A4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CAT-5/CAT-6 cable</w:t>
      </w:r>
    </w:p>
    <w:p w14:paraId="05CA33DE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RJ-45 connectors</w:t>
      </w:r>
    </w:p>
    <w:p w14:paraId="39348259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Crimping tool</w:t>
      </w:r>
    </w:p>
    <w:p w14:paraId="2E795ABD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Cable stripper</w:t>
      </w:r>
    </w:p>
    <w:p w14:paraId="009AC64D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Network tester</w:t>
      </w:r>
    </w:p>
    <w:p w14:paraId="4CB62FF2" w14:textId="22355F62" w:rsidR="00005473" w:rsidRPr="00C5409C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C540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Wiring Standards</w:t>
      </w:r>
    </w:p>
    <w:p w14:paraId="045A24B2" w14:textId="77777777" w:rsidR="00005473" w:rsidRDefault="00005473" w:rsidP="006E4E1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6E4E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There are two standards for Ethernet cabling:</w:t>
      </w:r>
    </w:p>
    <w:p w14:paraId="03E43900" w14:textId="77777777" w:rsidR="00D37B23" w:rsidRPr="00C14809" w:rsidRDefault="00D37B23" w:rsidP="00D37B23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14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TIA/EIA-568A (T568A)</w:t>
      </w:r>
    </w:p>
    <w:p w14:paraId="0E984D90" w14:textId="00126EC5" w:rsidR="00D37B23" w:rsidRPr="00E81612" w:rsidRDefault="00D37B23" w:rsidP="00D37B23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C14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TIA/EIA-568B (T568B)</w:t>
      </w:r>
    </w:p>
    <w:p w14:paraId="4FEF1876" w14:textId="77777777" w:rsidR="00E81612" w:rsidRPr="00D37B23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55A83FE1" w14:textId="77777777" w:rsidR="00005473" w:rsidRDefault="00005473" w:rsidP="00A37A8A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A37A8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Used for connecting different devices (PC to switch, switch to router). The wire order remains the same on both ends.</w:t>
      </w:r>
    </w:p>
    <w:p w14:paraId="7BC188CF" w14:textId="77777777" w:rsidR="00CB4578" w:rsidRPr="00CB4578" w:rsidRDefault="00CB4578" w:rsidP="00CB4578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B45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Straight-through cable:</w:t>
      </w:r>
      <w:r w:rsidRPr="00CB45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Used to connect different types of devices (e.g., PC to switch, switch to router).</w:t>
      </w:r>
    </w:p>
    <w:p w14:paraId="799BA787" w14:textId="55CB57B5" w:rsidR="005F64E2" w:rsidRDefault="00CB4578" w:rsidP="00E81612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B45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Crossover cable:</w:t>
      </w:r>
      <w:r w:rsidRPr="00CB45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Used to connect similar devices (e.g., PC to PC, switch to switch).</w:t>
      </w:r>
    </w:p>
    <w:p w14:paraId="4CE0389F" w14:textId="77777777" w:rsid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19181922" w14:textId="77777777" w:rsid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3D0015D7" w14:textId="77777777" w:rsid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48F2D33E" w14:textId="77777777" w:rsidR="00E81612" w:rsidRP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0CA1443B" w14:textId="102BF727" w:rsidR="00227A2C" w:rsidRDefault="00227A2C" w:rsidP="00227A2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227A2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Straight-Through Wiring (T568B Standard)</w:t>
      </w:r>
    </w:p>
    <w:p w14:paraId="0F1DCF7A" w14:textId="77777777" w:rsidR="005F64E2" w:rsidRDefault="005F64E2" w:rsidP="00227A2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IN"/>
        </w:rPr>
      </w:pPr>
    </w:p>
    <w:tbl>
      <w:tblPr>
        <w:tblStyle w:val="GridTable3-Accent4"/>
        <w:tblW w:w="9292" w:type="dxa"/>
        <w:tblLook w:val="0600" w:firstRow="0" w:lastRow="0" w:firstColumn="0" w:lastColumn="0" w:noHBand="1" w:noVBand="1"/>
      </w:tblPr>
      <w:tblGrid>
        <w:gridCol w:w="2572"/>
        <w:gridCol w:w="6720"/>
      </w:tblGrid>
      <w:tr w:rsidR="007A7E78" w:rsidRPr="00097CE9" w14:paraId="5C3D0A92" w14:textId="77777777" w:rsidTr="007A7E78">
        <w:trPr>
          <w:trHeight w:val="314"/>
        </w:trPr>
        <w:tc>
          <w:tcPr>
            <w:tcW w:w="2572" w:type="dxa"/>
            <w:hideMark/>
          </w:tcPr>
          <w:p w14:paraId="53C8DDCB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Pin</w:t>
            </w:r>
          </w:p>
        </w:tc>
        <w:tc>
          <w:tcPr>
            <w:tcW w:w="6720" w:type="dxa"/>
            <w:hideMark/>
          </w:tcPr>
          <w:p w14:paraId="5BF189B7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Colour</w:t>
            </w:r>
          </w:p>
        </w:tc>
      </w:tr>
      <w:tr w:rsidR="007A7E78" w:rsidRPr="00097CE9" w14:paraId="5FD1622C" w14:textId="77777777" w:rsidTr="007A7E78">
        <w:trPr>
          <w:trHeight w:val="314"/>
        </w:trPr>
        <w:tc>
          <w:tcPr>
            <w:tcW w:w="2572" w:type="dxa"/>
            <w:hideMark/>
          </w:tcPr>
          <w:p w14:paraId="2CCB5BC1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6720" w:type="dxa"/>
            <w:hideMark/>
          </w:tcPr>
          <w:p w14:paraId="108BD75A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Orange-White</w:t>
            </w:r>
          </w:p>
        </w:tc>
      </w:tr>
      <w:tr w:rsidR="007A7E78" w:rsidRPr="00097CE9" w14:paraId="31C641B6" w14:textId="77777777" w:rsidTr="007A7E78">
        <w:trPr>
          <w:trHeight w:val="322"/>
        </w:trPr>
        <w:tc>
          <w:tcPr>
            <w:tcW w:w="2572" w:type="dxa"/>
            <w:hideMark/>
          </w:tcPr>
          <w:p w14:paraId="7EB020F3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lastRenderedPageBreak/>
              <w:t>2</w:t>
            </w:r>
          </w:p>
        </w:tc>
        <w:tc>
          <w:tcPr>
            <w:tcW w:w="6720" w:type="dxa"/>
            <w:hideMark/>
          </w:tcPr>
          <w:p w14:paraId="45ED0ADB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Orange</w:t>
            </w:r>
          </w:p>
        </w:tc>
      </w:tr>
      <w:tr w:rsidR="007A7E78" w:rsidRPr="00097CE9" w14:paraId="4C158EF6" w14:textId="77777777" w:rsidTr="007A7E78">
        <w:trPr>
          <w:trHeight w:val="314"/>
        </w:trPr>
        <w:tc>
          <w:tcPr>
            <w:tcW w:w="2572" w:type="dxa"/>
            <w:hideMark/>
          </w:tcPr>
          <w:p w14:paraId="1DD3A7E7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6720" w:type="dxa"/>
            <w:hideMark/>
          </w:tcPr>
          <w:p w14:paraId="5BDD1904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Green-White</w:t>
            </w:r>
          </w:p>
        </w:tc>
      </w:tr>
      <w:tr w:rsidR="007A7E78" w:rsidRPr="00097CE9" w14:paraId="246C5F43" w14:textId="77777777" w:rsidTr="007A7E78">
        <w:trPr>
          <w:trHeight w:val="314"/>
        </w:trPr>
        <w:tc>
          <w:tcPr>
            <w:tcW w:w="2572" w:type="dxa"/>
            <w:hideMark/>
          </w:tcPr>
          <w:p w14:paraId="721A4B68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6720" w:type="dxa"/>
            <w:hideMark/>
          </w:tcPr>
          <w:p w14:paraId="75CBBF07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Blue</w:t>
            </w:r>
          </w:p>
        </w:tc>
      </w:tr>
      <w:tr w:rsidR="007A7E78" w:rsidRPr="00097CE9" w14:paraId="6AB71FC3" w14:textId="77777777" w:rsidTr="007A7E78">
        <w:trPr>
          <w:trHeight w:val="314"/>
        </w:trPr>
        <w:tc>
          <w:tcPr>
            <w:tcW w:w="2572" w:type="dxa"/>
            <w:hideMark/>
          </w:tcPr>
          <w:p w14:paraId="6C8F6095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6720" w:type="dxa"/>
            <w:hideMark/>
          </w:tcPr>
          <w:p w14:paraId="53792CC3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Blue-White</w:t>
            </w:r>
          </w:p>
        </w:tc>
      </w:tr>
      <w:tr w:rsidR="007A7E78" w:rsidRPr="00097CE9" w14:paraId="2099E33B" w14:textId="77777777" w:rsidTr="007A7E78">
        <w:trPr>
          <w:trHeight w:val="314"/>
        </w:trPr>
        <w:tc>
          <w:tcPr>
            <w:tcW w:w="2572" w:type="dxa"/>
            <w:hideMark/>
          </w:tcPr>
          <w:p w14:paraId="0E4A5D66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6720" w:type="dxa"/>
            <w:hideMark/>
          </w:tcPr>
          <w:p w14:paraId="55EDD890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Green</w:t>
            </w:r>
          </w:p>
        </w:tc>
      </w:tr>
      <w:tr w:rsidR="007A7E78" w:rsidRPr="00097CE9" w14:paraId="3A81FA74" w14:textId="77777777" w:rsidTr="007A7E78">
        <w:trPr>
          <w:trHeight w:val="322"/>
        </w:trPr>
        <w:tc>
          <w:tcPr>
            <w:tcW w:w="2572" w:type="dxa"/>
            <w:hideMark/>
          </w:tcPr>
          <w:p w14:paraId="4AAF1CE2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6720" w:type="dxa"/>
            <w:hideMark/>
          </w:tcPr>
          <w:p w14:paraId="3AF3EAC2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Brown-White</w:t>
            </w:r>
          </w:p>
        </w:tc>
      </w:tr>
      <w:tr w:rsidR="007A7E78" w:rsidRPr="00097CE9" w14:paraId="4BF3EC08" w14:textId="77777777" w:rsidTr="007A7E78">
        <w:trPr>
          <w:trHeight w:val="12"/>
        </w:trPr>
        <w:tc>
          <w:tcPr>
            <w:tcW w:w="2572" w:type="dxa"/>
            <w:hideMark/>
          </w:tcPr>
          <w:p w14:paraId="27721626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8</w:t>
            </w:r>
          </w:p>
        </w:tc>
        <w:tc>
          <w:tcPr>
            <w:tcW w:w="6720" w:type="dxa"/>
            <w:hideMark/>
          </w:tcPr>
          <w:p w14:paraId="5EC879C2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Brown</w:t>
            </w:r>
          </w:p>
        </w:tc>
      </w:tr>
    </w:tbl>
    <w:p w14:paraId="62D93727" w14:textId="77777777" w:rsidR="005F64E2" w:rsidRDefault="005F64E2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  <w:lang w:val="en-IN"/>
        </w:rPr>
      </w:pPr>
    </w:p>
    <w:p w14:paraId="298C6AC4" w14:textId="6955B0ED" w:rsidR="00862941" w:rsidRDefault="00862941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862941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Crossover Wiring (T568A on One End, T568B on Other)</w:t>
      </w:r>
    </w:p>
    <w:p w14:paraId="6D4A2477" w14:textId="77777777" w:rsidR="00862941" w:rsidRDefault="00862941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tbl>
      <w:tblPr>
        <w:tblW w:w="9189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5220"/>
      </w:tblGrid>
      <w:tr w:rsidR="007A7E78" w:rsidRPr="007A7E78" w14:paraId="2A4391B1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4FDB7C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Pin (End 1 - T568A)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A41842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Pin (End 2 - T568B)</w:t>
            </w:r>
          </w:p>
        </w:tc>
      </w:tr>
      <w:tr w:rsidR="007A7E78" w:rsidRPr="007A7E78" w14:paraId="0FB15C31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8F47C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 (Green-White)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3A4D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 (Orange-White)</w:t>
            </w:r>
          </w:p>
        </w:tc>
      </w:tr>
      <w:tr w:rsidR="007A7E78" w:rsidRPr="007A7E78" w14:paraId="3B2BE351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A6A77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 (Green)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32694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 (Orange)</w:t>
            </w:r>
          </w:p>
        </w:tc>
      </w:tr>
      <w:tr w:rsidR="007A7E78" w:rsidRPr="007A7E78" w14:paraId="6B37D4BB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BC7551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 (Orange-White)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D6490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 (Green-White)</w:t>
            </w:r>
          </w:p>
        </w:tc>
      </w:tr>
      <w:tr w:rsidR="007A7E78" w:rsidRPr="007A7E78" w14:paraId="0A0AF065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E903C4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 (Blue)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25D88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 (Blue)</w:t>
            </w:r>
          </w:p>
        </w:tc>
      </w:tr>
      <w:tr w:rsidR="007A7E78" w:rsidRPr="007A7E78" w14:paraId="2DA38319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B4F8D4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 (Blue-White)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BAC851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 (Blue-White)</w:t>
            </w:r>
          </w:p>
        </w:tc>
      </w:tr>
      <w:tr w:rsidR="007A7E78" w:rsidRPr="007A7E78" w14:paraId="1A99B98B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92E58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 (Orange)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3E520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 (Green)</w:t>
            </w:r>
          </w:p>
        </w:tc>
      </w:tr>
      <w:tr w:rsidR="007A7E78" w:rsidRPr="007A7E78" w14:paraId="69BF75A8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6FD6D3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7 (Brown-White)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12183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7 (Brown-White)</w:t>
            </w:r>
          </w:p>
        </w:tc>
      </w:tr>
      <w:tr w:rsidR="007A7E78" w:rsidRPr="007A7E78" w14:paraId="6DA2EE3E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18A6A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8 (Brown)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F80349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8 (Brown)</w:t>
            </w:r>
          </w:p>
        </w:tc>
      </w:tr>
    </w:tbl>
    <w:p w14:paraId="6BBCD27D" w14:textId="77777777" w:rsidR="00862941" w:rsidRPr="00862941" w:rsidRDefault="00862941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IN"/>
        </w:rPr>
      </w:pPr>
    </w:p>
    <w:p w14:paraId="2AFBED31" w14:textId="77777777" w:rsidR="0032455E" w:rsidRPr="0032455E" w:rsidRDefault="0032455E" w:rsidP="0032455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3245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Steps to Crimp an RJ-45 Connector</w:t>
      </w:r>
    </w:p>
    <w:p w14:paraId="791E78E3" w14:textId="5FC53129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Strip about 1 inch of the cable’s outer sheath.</w:t>
      </w:r>
    </w:p>
    <w:p w14:paraId="21109BEC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Untwist and arrange the wires according to the desired standard.</w:t>
      </w:r>
    </w:p>
    <w:p w14:paraId="153A5F2A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Insert the wires into the RJ-45 connector.</w:t>
      </w:r>
    </w:p>
    <w:p w14:paraId="7B618B19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Use the crimping tool to secure the connector.</w:t>
      </w:r>
    </w:p>
    <w:p w14:paraId="68222ACD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Test the cable using a network tester.</w:t>
      </w:r>
    </w:p>
    <w:p w14:paraId="01D0E9E5" w14:textId="77777777" w:rsidR="00005473" w:rsidRDefault="00000000" w:rsidP="003245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lang w:val="en-IN"/>
        </w:rPr>
      </w:pPr>
      <w:r>
        <w:rPr>
          <w:lang w:val="en-IN"/>
        </w:rPr>
        <w:pict w14:anchorId="49EF0A80">
          <v:rect id="_x0000_i1026" style="width:0;height:1.5pt" o:hralign="center" o:hrstd="t" o:hr="t" fillcolor="#a0a0a0" stroked="f"/>
        </w:pict>
      </w:r>
    </w:p>
    <w:p w14:paraId="7224321F" w14:textId="77777777" w:rsidR="0032455E" w:rsidRPr="00091999" w:rsidRDefault="0032455E" w:rsidP="003245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46A9AD7D" w14:textId="1A79602A" w:rsidR="00005473" w:rsidRPr="0032455E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3245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IP Address Configuration (Static and DHCP) on Linux and Windows</w:t>
      </w:r>
    </w:p>
    <w:p w14:paraId="76717032" w14:textId="25A20FB6" w:rsidR="00005473" w:rsidRPr="00F15032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F150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Windows Configuration</w:t>
      </w:r>
    </w:p>
    <w:p w14:paraId="78EA328F" w14:textId="77777777" w:rsidR="00005473" w:rsidRPr="00F15032" w:rsidRDefault="00005473" w:rsidP="000B5985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150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Static IP Configuration</w:t>
      </w:r>
    </w:p>
    <w:p w14:paraId="4BA296A7" w14:textId="3FA6B9AB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Open Control Panel → Network and Sharing </w:t>
      </w:r>
      <w:r w:rsidR="00F15032"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Centre</w:t>
      </w: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→ Change adapter settings.</w:t>
      </w:r>
    </w:p>
    <w:p w14:paraId="377A6481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Right-click on the network adapter → Properties.</w:t>
      </w:r>
    </w:p>
    <w:p w14:paraId="6D6E688D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Select "Internet Protocol Version 4 (TCP/IPv4)" → Properties.</w:t>
      </w:r>
    </w:p>
    <w:p w14:paraId="3FADD233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Select "Use the following IP address" and enter details.</w:t>
      </w:r>
    </w:p>
    <w:p w14:paraId="0A65B470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Click "OK" to apply changes.</w:t>
      </w:r>
    </w:p>
    <w:p w14:paraId="7AC7F238" w14:textId="77777777" w:rsidR="00005473" w:rsidRPr="00F15032" w:rsidRDefault="00005473" w:rsidP="00F15032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150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DHCP Configuration</w:t>
      </w:r>
    </w:p>
    <w:p w14:paraId="63A43DC3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Follow steps 1-3 above.</w:t>
      </w:r>
    </w:p>
    <w:p w14:paraId="2EE23F94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Select "Obtain an IP address automatically".</w:t>
      </w:r>
    </w:p>
    <w:p w14:paraId="38ADCD29" w14:textId="21B37F86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Click "OK" to apply changes.</w:t>
      </w:r>
    </w:p>
    <w:p w14:paraId="7EA460CD" w14:textId="2D8B599F" w:rsidR="00005473" w:rsidRPr="007E5CE4" w:rsidRDefault="00005473" w:rsidP="007E5CE4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E5C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Linux </w:t>
      </w:r>
      <w:r w:rsidR="007E5C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IP </w:t>
      </w:r>
      <w:r w:rsidRPr="007E5C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Configuration</w:t>
      </w:r>
    </w:p>
    <w:p w14:paraId="0322A08C" w14:textId="5506DFDF" w:rsidR="00005473" w:rsidRPr="00897EA1" w:rsidRDefault="00005473" w:rsidP="00897EA1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897E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Static IP Configuration (Ubuntu/Debian)</w:t>
      </w:r>
    </w:p>
    <w:p w14:paraId="6275C8F0" w14:textId="0EAD771B" w:rsidR="00005473" w:rsidRPr="00005473" w:rsidRDefault="00005473" w:rsidP="00E9155D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Open Terminal.</w:t>
      </w:r>
    </w:p>
    <w:p w14:paraId="5BAA943A" w14:textId="2F6C6FC8" w:rsidR="00005473" w:rsidRPr="00E40D5D" w:rsidRDefault="004D2877" w:rsidP="00E9155D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15A54" wp14:editId="6FC52CB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4815840" cy="403860"/>
                <wp:effectExtent l="0" t="0" r="3810" b="0"/>
                <wp:wrapNone/>
                <wp:docPr id="1169082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40386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CB630" w14:textId="77777777" w:rsidR="00B669A8" w:rsidRPr="00B669A8" w:rsidRDefault="00B669A8" w:rsidP="00B669A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669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sudo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nano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/etc/netplan/00-installer-config.yaml</w:t>
                            </w:r>
                          </w:p>
                          <w:p w14:paraId="37D6A545" w14:textId="77777777" w:rsidR="00B669A8" w:rsidRPr="00E40D5D" w:rsidRDefault="00B669A8" w:rsidP="00B669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5A54" id="Rectangle 1" o:spid="_x0000_s1026" style="position:absolute;left:0;text-align:left;margin-left:328pt;margin-top:22.15pt;width:379.2pt;height:31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" fillcolor="black [3200]" stroked="f">
                <v:textbox>
                  <w:txbxContent>
                    <w:p w14:paraId="4DCCB630" w14:textId="77777777" w:rsidR="00B669A8" w:rsidRPr="00B669A8" w:rsidRDefault="00B669A8" w:rsidP="00B669A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669A8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sudo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nano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/etc/netplan/00-installer-config.yaml</w:t>
                      </w:r>
                    </w:p>
                    <w:p w14:paraId="37D6A545" w14:textId="77777777" w:rsidR="00B669A8" w:rsidRPr="00E40D5D" w:rsidRDefault="00B669A8" w:rsidP="00B669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5473"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Edit network configuration: </w:t>
      </w:r>
    </w:p>
    <w:p w14:paraId="657CF895" w14:textId="4A2630CB" w:rsidR="00B669A8" w:rsidRPr="00005473" w:rsidRDefault="00B669A8" w:rsidP="00B669A8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80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7A8B5CF9" w14:textId="6903214F" w:rsidR="00005473" w:rsidRDefault="00B16702" w:rsidP="0061699C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B9F3325" wp14:editId="043B5D0F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4792980" cy="1950720"/>
                <wp:effectExtent l="0" t="0" r="7620" b="0"/>
                <wp:wrapTopAndBottom/>
                <wp:docPr id="1838283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9507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F413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network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68FB523E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ethernets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0C8F1075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eth0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67771C9D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dhcp4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no</w:t>
                            </w:r>
                          </w:p>
                          <w:p w14:paraId="5F919125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addresses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 [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192.168.1.100/24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]</w:t>
                            </w:r>
                          </w:p>
                          <w:p w14:paraId="6E7A17AC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gateway4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192.168.1.1</w:t>
                            </w:r>
                          </w:p>
                          <w:p w14:paraId="5CEB1C84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nameservers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42B1D7AF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addresses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 [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8.8.8.8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,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8.8.4.4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]</w:t>
                            </w:r>
                          </w:p>
                          <w:p w14:paraId="3BAC2559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version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  <w:lang w:val="en-IN" w:eastAsia="en-IN"/>
                              </w:rPr>
                              <w:t>2</w:t>
                            </w:r>
                          </w:p>
                          <w:p w14:paraId="26EC0FA4" w14:textId="77777777" w:rsidR="00B16702" w:rsidRPr="00D94C85" w:rsidRDefault="00B16702" w:rsidP="00B167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F3325" id="_x0000_s1027" style="position:absolute;left:0;text-align:left;margin-left:326.2pt;margin-top:25.9pt;width:377.4pt;height:153.6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" fillcolor="black [3200]" stroked="f">
                <v:textbox>
                  <w:txbxContent>
                    <w:p w14:paraId="2317F413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network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68FB523E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ethernets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0C8F1075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eth0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67771C9D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dhcp4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no</w:t>
                      </w:r>
                    </w:p>
                    <w:p w14:paraId="5F919125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addresses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 [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192.168.1.100/24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]</w:t>
                      </w:r>
                    </w:p>
                    <w:p w14:paraId="6E7A17AC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gateway4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192.168.1.1</w:t>
                      </w:r>
                    </w:p>
                    <w:p w14:paraId="5CEB1C84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nameservers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42B1D7AF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addresses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 [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8.8.8.8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,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8.8.4.4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]</w:t>
                      </w:r>
                    </w:p>
                    <w:p w14:paraId="3BAC2559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version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  <w:lang w:val="en-IN" w:eastAsia="en-IN"/>
                        </w:rPr>
                        <w:t>2</w:t>
                      </w:r>
                    </w:p>
                    <w:p w14:paraId="26EC0FA4" w14:textId="77777777" w:rsidR="00B16702" w:rsidRPr="00D94C85" w:rsidRDefault="00B16702" w:rsidP="00B167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05473"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Add the following: </w:t>
      </w:r>
    </w:p>
    <w:p w14:paraId="0D351587" w14:textId="24611AC5" w:rsidR="004D2877" w:rsidRPr="00005473" w:rsidRDefault="004D2877" w:rsidP="00B16702">
      <w:pPr>
        <w:pStyle w:val="ListParagraph"/>
        <w:ind w:left="180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170C069A" w14:textId="3594D643" w:rsidR="00CB1A5A" w:rsidRDefault="00CB1A5A" w:rsidP="00A92126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DEEB94C" wp14:editId="6ECFF05A">
                <wp:simplePos x="0" y="0"/>
                <wp:positionH relativeFrom="margin">
                  <wp:posOffset>1104900</wp:posOffset>
                </wp:positionH>
                <wp:positionV relativeFrom="paragraph">
                  <wp:posOffset>392430</wp:posOffset>
                </wp:positionV>
                <wp:extent cx="4792980" cy="304800"/>
                <wp:effectExtent l="0" t="0" r="7620" b="0"/>
                <wp:wrapTopAndBottom/>
                <wp:docPr id="1175384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0D091" w14:textId="77777777" w:rsidR="00D94C85" w:rsidRPr="00D94C85" w:rsidRDefault="00D94C85" w:rsidP="00D94C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sudo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netplan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apply</w:t>
                            </w:r>
                          </w:p>
                          <w:p w14:paraId="2D5C0B0C" w14:textId="77777777" w:rsidR="00CB1A5A" w:rsidRPr="00D94C85" w:rsidRDefault="00CB1A5A" w:rsidP="00CB1A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B94C" id="_x0000_s1028" style="position:absolute;left:0;text-align:left;margin-left:87pt;margin-top:30.9pt;width:377.4pt;height:24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" fillcolor="black [3200]" stroked="f">
                <v:textbox>
                  <w:txbxContent>
                    <w:p w14:paraId="7CC0D091" w14:textId="77777777" w:rsidR="00D94C85" w:rsidRPr="00D94C85" w:rsidRDefault="00D94C85" w:rsidP="00D94C85">
                      <w:pPr>
                        <w:shd w:val="clear" w:color="auto" w:fill="1E1E1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D94C85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sudo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netplan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apply</w:t>
                      </w:r>
                    </w:p>
                    <w:p w14:paraId="2D5C0B0C" w14:textId="77777777" w:rsidR="00CB1A5A" w:rsidRPr="00D94C85" w:rsidRDefault="00CB1A5A" w:rsidP="00CB1A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05473"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Save and exit. Restart the network service: </w:t>
      </w:r>
    </w:p>
    <w:p w14:paraId="5101243A" w14:textId="57EA68C1" w:rsidR="00A92126" w:rsidRPr="00005473" w:rsidRDefault="00A92126" w:rsidP="00A92126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50A39F6A" w14:textId="75E5B295" w:rsidR="00005473" w:rsidRPr="00A92126" w:rsidRDefault="00005473" w:rsidP="006E45B0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A92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DHCP Configuration</w:t>
      </w:r>
    </w:p>
    <w:p w14:paraId="07DDAA1A" w14:textId="29EC9345" w:rsidR="00C51A18" w:rsidRPr="0084633F" w:rsidRDefault="00EB478A" w:rsidP="001310EA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29D6619" wp14:editId="3754AA78">
                <wp:simplePos x="0" y="0"/>
                <wp:positionH relativeFrom="margin">
                  <wp:posOffset>1074420</wp:posOffset>
                </wp:positionH>
                <wp:positionV relativeFrom="paragraph">
                  <wp:posOffset>464185</wp:posOffset>
                </wp:positionV>
                <wp:extent cx="4792980" cy="1112520"/>
                <wp:effectExtent l="0" t="0" r="7620" b="0"/>
                <wp:wrapTopAndBottom/>
                <wp:docPr id="758420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1125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00D78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network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1D91C0A3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ethernets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7B97F36B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eth0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0F6257A5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dhcp4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true</w:t>
                            </w:r>
                          </w:p>
                          <w:p w14:paraId="4AC90D83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version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  <w:lang w:val="en-IN" w:eastAsia="en-IN"/>
                              </w:rPr>
                              <w:t>2</w:t>
                            </w:r>
                          </w:p>
                          <w:p w14:paraId="522C2D2C" w14:textId="77777777" w:rsidR="00357B6A" w:rsidRPr="00577471" w:rsidRDefault="00357B6A" w:rsidP="00357B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6619" id="_x0000_s1029" style="position:absolute;left:0;text-align:left;margin-left:84.6pt;margin-top:36.55pt;width:377.4pt;height:87.6pt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" fillcolor="black [3200]" stroked="f">
                <v:textbox>
                  <w:txbxContent>
                    <w:p w14:paraId="7A800D78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network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1D91C0A3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ethernets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7B97F36B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eth0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0F6257A5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dhcp4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true</w:t>
                      </w:r>
                    </w:p>
                    <w:p w14:paraId="4AC90D83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version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  <w:lang w:val="en-IN" w:eastAsia="en-IN"/>
                        </w:rPr>
                        <w:t>2</w:t>
                      </w:r>
                    </w:p>
                    <w:p w14:paraId="522C2D2C" w14:textId="77777777" w:rsidR="00357B6A" w:rsidRPr="00577471" w:rsidRDefault="00357B6A" w:rsidP="00357B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Modify /</w:t>
      </w:r>
      <w:proofErr w:type="spellStart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netplan</w:t>
      </w:r>
      <w:proofErr w:type="spellEnd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/00-installer-config.yaml</w:t>
      </w:r>
    </w:p>
    <w:p w14:paraId="2E62BD2D" w14:textId="539CA055" w:rsidR="0084633F" w:rsidRPr="00C51A18" w:rsidRDefault="0084633F" w:rsidP="0084633F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80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2EB4765F" w14:textId="4F802A41" w:rsidR="001310EA" w:rsidRDefault="0084633F" w:rsidP="001310EA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4BA056D" wp14:editId="5021813D">
                <wp:simplePos x="0" y="0"/>
                <wp:positionH relativeFrom="margin">
                  <wp:posOffset>1066800</wp:posOffset>
                </wp:positionH>
                <wp:positionV relativeFrom="paragraph">
                  <wp:posOffset>290830</wp:posOffset>
                </wp:positionV>
                <wp:extent cx="4792980" cy="304800"/>
                <wp:effectExtent l="0" t="0" r="7620" b="0"/>
                <wp:wrapTopAndBottom/>
                <wp:docPr id="801476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E4C4" w14:textId="77777777" w:rsidR="001310EA" w:rsidRPr="00D94C85" w:rsidRDefault="001310EA" w:rsidP="001310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sudo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netplan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apply</w:t>
                            </w:r>
                          </w:p>
                          <w:p w14:paraId="67AE0D44" w14:textId="77777777" w:rsidR="001310EA" w:rsidRPr="00D94C85" w:rsidRDefault="001310EA" w:rsidP="00131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056D" id="_x0000_s1030" style="position:absolute;left:0;text-align:left;margin-left:84pt;margin-top:22.9pt;width:377.4pt;height:24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" fillcolor="black [3200]" stroked="f">
                <v:textbox>
                  <w:txbxContent>
                    <w:p w14:paraId="5C2DE4C4" w14:textId="77777777" w:rsidR="001310EA" w:rsidRPr="00D94C85" w:rsidRDefault="001310EA" w:rsidP="001310EA">
                      <w:pPr>
                        <w:shd w:val="clear" w:color="auto" w:fill="1E1E1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D94C85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sudo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netplan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apply</w:t>
                      </w:r>
                    </w:p>
                    <w:p w14:paraId="67AE0D44" w14:textId="77777777" w:rsidR="001310EA" w:rsidRPr="00D94C85" w:rsidRDefault="001310EA" w:rsidP="001310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84633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>Apply changes:</w:t>
      </w:r>
    </w:p>
    <w:p w14:paraId="764D4B00" w14:textId="1232D4E3" w:rsidR="00005473" w:rsidRPr="00005473" w:rsidRDefault="00005473" w:rsidP="001310EA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80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</w:t>
      </w:r>
    </w:p>
    <w:p w14:paraId="719AEE13" w14:textId="77777777" w:rsidR="00005473" w:rsidRDefault="00000000" w:rsidP="00E474E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lang w:val="en-IN"/>
        </w:rPr>
      </w:pPr>
      <w:r>
        <w:rPr>
          <w:lang w:val="en-IN"/>
        </w:rPr>
        <w:pict w14:anchorId="72729D00">
          <v:rect id="_x0000_i1027" style="width:0;height:1.5pt" o:hralign="center" o:hrstd="t" o:hr="t" fillcolor="#a0a0a0" stroked="f"/>
        </w:pict>
      </w:r>
    </w:p>
    <w:p w14:paraId="67CF7C82" w14:textId="77777777" w:rsidR="00E474EA" w:rsidRPr="00091999" w:rsidRDefault="00E474EA" w:rsidP="00E474E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5FAC364D" w14:textId="6B952FD8" w:rsidR="00005473" w:rsidRPr="00E474EA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E4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lastRenderedPageBreak/>
        <w:t>Important Network Tools and Commands</w:t>
      </w:r>
    </w:p>
    <w:p w14:paraId="6CAC1B49" w14:textId="35A20C17" w:rsidR="00005473" w:rsidRPr="00E474EA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E4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ipconfig (Windows)</w:t>
      </w:r>
    </w:p>
    <w:p w14:paraId="219FAE44" w14:textId="2E8087A9" w:rsidR="00005473" w:rsidRDefault="00D255B9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6F7553C" wp14:editId="086CA6EF">
                <wp:simplePos x="0" y="0"/>
                <wp:positionH relativeFrom="margin">
                  <wp:posOffset>289560</wp:posOffset>
                </wp:positionH>
                <wp:positionV relativeFrom="paragraph">
                  <wp:posOffset>364490</wp:posOffset>
                </wp:positionV>
                <wp:extent cx="4792980" cy="304800"/>
                <wp:effectExtent l="0" t="0" r="7620" b="0"/>
                <wp:wrapTopAndBottom/>
                <wp:docPr id="1184364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86034" w14:textId="30178EC3" w:rsidR="00D255B9" w:rsidRPr="00D94C85" w:rsidRDefault="00FC43A9" w:rsidP="00FC43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43A9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ipconfig /all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553C" id="_x0000_s1031" style="position:absolute;left:0;text-align:left;margin-left:22.8pt;margin-top:28.7pt;width:377.4pt;height:24pt;z-index:-2516582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" fillcolor="black [3200]" stroked="f">
                <v:textbox>
                  <w:txbxContent>
                    <w:p w14:paraId="73586034" w14:textId="30178EC3" w:rsidR="00D255B9" w:rsidRPr="00D94C85" w:rsidRDefault="00FC43A9" w:rsidP="00FC43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43A9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ipconfig /all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05473" w:rsidRPr="00515A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network configuration details.</w:t>
      </w:r>
    </w:p>
    <w:p w14:paraId="5F2BA67C" w14:textId="77777777" w:rsidR="003D7494" w:rsidRDefault="003D7494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</w:p>
    <w:p w14:paraId="5703B614" w14:textId="3052A37F" w:rsidR="003209F0" w:rsidRPr="003D7494" w:rsidRDefault="003D7494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2127EFBF" wp14:editId="0D943430">
                <wp:simplePos x="0" y="0"/>
                <wp:positionH relativeFrom="margin">
                  <wp:posOffset>304800</wp:posOffset>
                </wp:positionH>
                <wp:positionV relativeFrom="paragraph">
                  <wp:posOffset>393700</wp:posOffset>
                </wp:positionV>
                <wp:extent cx="4792980" cy="1112520"/>
                <wp:effectExtent l="0" t="0" r="7620" b="0"/>
                <wp:wrapTopAndBottom/>
                <wp:docPr id="501755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1125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EF1C" w14:textId="77777777" w:rsidR="009F3530" w:rsidRPr="009F3530" w:rsidRDefault="009F3530" w:rsidP="009F3530">
                            <w:pPr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F3530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IPv4 Address: 192.168.1.100</w:t>
                            </w:r>
                          </w:p>
                          <w:p w14:paraId="54BFCE13" w14:textId="77777777" w:rsidR="009F3530" w:rsidRPr="009F3530" w:rsidRDefault="009F3530" w:rsidP="009F3530">
                            <w:pPr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F3530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Subnet Mask: 255.255.255.0</w:t>
                            </w:r>
                          </w:p>
                          <w:p w14:paraId="31DEEC3A" w14:textId="5D51A4FD" w:rsidR="003D7494" w:rsidRPr="00D94C85" w:rsidRDefault="009F3530" w:rsidP="009F353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3530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Default Gateway: 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EFBF" id="_x0000_s1032" style="position:absolute;left:0;text-align:left;margin-left:24pt;margin-top:31pt;width:377.4pt;height:87.6pt;z-index:-2516582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" fillcolor="black [3200]" stroked="f">
                <v:textbox>
                  <w:txbxContent>
                    <w:p w14:paraId="1376EF1C" w14:textId="77777777" w:rsidR="009F3530" w:rsidRPr="009F3530" w:rsidRDefault="009F3530" w:rsidP="009F3530">
                      <w:pPr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</w:pPr>
                      <w:r w:rsidRPr="009F3530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IPv4 Address: 192.168.1.100</w:t>
                      </w:r>
                    </w:p>
                    <w:p w14:paraId="54BFCE13" w14:textId="77777777" w:rsidR="009F3530" w:rsidRPr="009F3530" w:rsidRDefault="009F3530" w:rsidP="009F3530">
                      <w:pPr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</w:pPr>
                      <w:r w:rsidRPr="009F3530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Subnet Mask: 255.255.255.0</w:t>
                      </w:r>
                    </w:p>
                    <w:p w14:paraId="31DEEC3A" w14:textId="5D51A4FD" w:rsidR="003D7494" w:rsidRPr="00D94C85" w:rsidRDefault="009F3530" w:rsidP="009F353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3530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Default Gateway: 192.168.1.1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209F0" w:rsidRPr="003D749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  <w:t>E</w:t>
      </w:r>
      <w:r w:rsidRPr="003D749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  <w:t>xample output:</w:t>
      </w:r>
    </w:p>
    <w:p w14:paraId="4A7021CD" w14:textId="2283AB62" w:rsidR="00D255B9" w:rsidRPr="00515ACC" w:rsidRDefault="00D255B9" w:rsidP="00515AC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76C40957" w14:textId="3FFE92EA" w:rsidR="00005473" w:rsidRPr="00FC43A9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FC43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ifconfig</w:t>
      </w:r>
      <w:proofErr w:type="spellEnd"/>
      <w:r w:rsidRPr="00FC43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(Linux)</w:t>
      </w:r>
    </w:p>
    <w:p w14:paraId="59A756C0" w14:textId="323DF77F" w:rsidR="00005473" w:rsidRDefault="00FC43A9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FC43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network interface information.</w:t>
      </w:r>
    </w:p>
    <w:p w14:paraId="54400D74" w14:textId="0E4C9303" w:rsidR="00A97FE4" w:rsidRDefault="0027411E" w:rsidP="00A97FE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5C3614E7" wp14:editId="529592CB">
                <wp:simplePos x="0" y="0"/>
                <wp:positionH relativeFrom="margin">
                  <wp:posOffset>388620</wp:posOffset>
                </wp:positionH>
                <wp:positionV relativeFrom="paragraph">
                  <wp:posOffset>274320</wp:posOffset>
                </wp:positionV>
                <wp:extent cx="4792980" cy="304800"/>
                <wp:effectExtent l="0" t="0" r="7620" b="0"/>
                <wp:wrapTopAndBottom/>
                <wp:docPr id="1280700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DFC0" w14:textId="549CA873" w:rsidR="00273466" w:rsidRPr="00D94C85" w:rsidRDefault="00273466" w:rsidP="002734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43A9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 xml:space="preserve">iconfig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14E7" id="_x0000_s1033" style="position:absolute;left:0;text-align:left;margin-left:30.6pt;margin-top:21.6pt;width:377.4pt;height:24pt;z-index:-2516582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" fillcolor="black [3200]" stroked="f">
                <v:textbox>
                  <w:txbxContent>
                    <w:p w14:paraId="7B6CDFC0" w14:textId="549CA873" w:rsidR="00273466" w:rsidRPr="00D94C85" w:rsidRDefault="00273466" w:rsidP="002734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43A9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 xml:space="preserve">iconfig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E592EF9" w14:textId="766C0DFA" w:rsidR="00A97FE4" w:rsidRPr="003D7494" w:rsidRDefault="00A97FE4" w:rsidP="0027411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3D749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  <w:t>Example output:</w:t>
      </w:r>
      <w:r w:rsidR="0027411E" w:rsidRPr="0027411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</w:t>
      </w:r>
      <w:r w:rsidR="0027411E" w:rsidRPr="0027411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758AD276" wp14:editId="69B8ED14">
            <wp:extent cx="4693920" cy="2690479"/>
            <wp:effectExtent l="0" t="0" r="0" b="0"/>
            <wp:docPr id="6185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176" cy="26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CA83" w14:textId="57EF9A1B" w:rsidR="00273466" w:rsidRPr="00FC43A9" w:rsidRDefault="00273466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3FFBF8AF" w14:textId="2B3F35AC" w:rsidR="00005473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BE4C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ip</w:t>
      </w:r>
      <w:proofErr w:type="spellEnd"/>
      <w:r w:rsidRPr="00BE4C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(Linux)</w:t>
      </w:r>
    </w:p>
    <w:p w14:paraId="5041A02A" w14:textId="77777777" w:rsidR="00EA0F30" w:rsidRDefault="00072130" w:rsidP="00BE4CD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noProof/>
        </w:rPr>
      </w:pPr>
      <w:r w:rsidRPr="00072130">
        <w:rPr>
          <w:rFonts w:ascii="Times New Roman" w:eastAsia="Times New Roman" w:hAnsi="Times New Roman" w:cs="Times New Roman"/>
          <w:color w:val="000000"/>
          <w:sz w:val="28"/>
          <w:szCs w:val="28"/>
        </w:rPr>
        <w:t>Displays and configures IP addresses.</w:t>
      </w:r>
      <w:r w:rsidR="00EA0F30" w:rsidRPr="00EA0F30">
        <w:rPr>
          <w:noProof/>
        </w:rPr>
        <w:t xml:space="preserve"> </w:t>
      </w:r>
    </w:p>
    <w:p w14:paraId="3F966D97" w14:textId="5CB2BE76" w:rsidR="00BE4CD8" w:rsidRPr="00072130" w:rsidRDefault="00EA0F30" w:rsidP="00BE4CD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EA0F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ED5E10D" wp14:editId="5DE98187">
            <wp:extent cx="5943600" cy="2396490"/>
            <wp:effectExtent l="0" t="0" r="0" b="3810"/>
            <wp:docPr id="109044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2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7A17" w14:textId="79F6114C" w:rsidR="00005473" w:rsidRPr="008D2DD1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8D2D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hostname</w:t>
      </w:r>
    </w:p>
    <w:p w14:paraId="31BCF90D" w14:textId="77777777" w:rsidR="00985E52" w:rsidRDefault="00005473" w:rsidP="008D2D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8D2D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or sets the system’s hostname.</w:t>
      </w:r>
      <w:r w:rsidR="00985E52" w:rsidRPr="00985E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</w:t>
      </w:r>
    </w:p>
    <w:p w14:paraId="01BABDBE" w14:textId="3D138AB4" w:rsidR="00005473" w:rsidRDefault="00985E52" w:rsidP="008D2D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985E5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39E7F330" wp14:editId="12693E59">
            <wp:extent cx="4433185" cy="1923415"/>
            <wp:effectExtent l="0" t="0" r="5715" b="635"/>
            <wp:docPr id="12532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8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488" cy="19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B9A2" w14:textId="58899B69" w:rsidR="00985E52" w:rsidRPr="008D2DD1" w:rsidRDefault="00985E52" w:rsidP="008D2D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521F5F05" w14:textId="2BE56260" w:rsidR="00005473" w:rsidRPr="00985E52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985E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ping</w:t>
      </w:r>
    </w:p>
    <w:p w14:paraId="188D1A09" w14:textId="3C5D288D" w:rsidR="00005473" w:rsidRPr="00091999" w:rsidRDefault="00985E52" w:rsidP="00985E5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0919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Tests network connectivity.</w:t>
      </w:r>
    </w:p>
    <w:p w14:paraId="37F8C119" w14:textId="77777777" w:rsidR="00D47098" w:rsidRPr="00D47098" w:rsidRDefault="00D47098" w:rsidP="004C6C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 </w:t>
      </w:r>
      <w:r w:rsidRPr="00D470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Example:</w:t>
      </w:r>
    </w:p>
    <w:p w14:paraId="782C8F3A" w14:textId="0856DD0F" w:rsidR="00005473" w:rsidRDefault="00D47098" w:rsidP="004C6C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D470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ab/>
      </w:r>
      <w:r w:rsidR="00005473" w:rsidRPr="00D470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ping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10.10.101.135</w:t>
      </w:r>
    </w:p>
    <w:p w14:paraId="277E0CBA" w14:textId="4619C981" w:rsidR="00120957" w:rsidRPr="00D47098" w:rsidRDefault="00120957" w:rsidP="004C6C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12095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66542AEF" wp14:editId="30E36E98">
            <wp:extent cx="5943600" cy="1569720"/>
            <wp:effectExtent l="0" t="0" r="0" b="0"/>
            <wp:docPr id="38986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A9B" w14:textId="78376C06" w:rsidR="00005473" w:rsidRPr="00FA2113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FA21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netstat</w:t>
      </w:r>
    </w:p>
    <w:p w14:paraId="1A5B13F0" w14:textId="5D7DFCF4" w:rsidR="00005473" w:rsidRPr="000552CD" w:rsidRDefault="00FA2113" w:rsidP="00FA211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0552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network connections and statistics.</w:t>
      </w:r>
    </w:p>
    <w:p w14:paraId="331899AF" w14:textId="6FE5249D" w:rsidR="00005473" w:rsidRPr="00F75070" w:rsidRDefault="000552CD" w:rsidP="00F750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0552C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2B997417" wp14:editId="2109B6AC">
            <wp:extent cx="5943600" cy="2212340"/>
            <wp:effectExtent l="0" t="0" r="0" b="0"/>
            <wp:docPr id="136656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7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02E4" w14:textId="77777777" w:rsidR="0058128D" w:rsidRDefault="0058128D" w:rsidP="005812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6340F1BC" w14:textId="77777777" w:rsidR="00F75070" w:rsidRDefault="00F75070" w:rsidP="005812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3FAA8D2C" w14:textId="77777777" w:rsidR="00F75070" w:rsidRPr="0058128D" w:rsidRDefault="00F75070" w:rsidP="005812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51CC8A97" w14:textId="60DAE831" w:rsidR="00005473" w:rsidRPr="00F75070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F750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route</w:t>
      </w:r>
    </w:p>
    <w:p w14:paraId="2EEDAFA7" w14:textId="429D5CB8" w:rsidR="00005473" w:rsidRDefault="00F75070" w:rsidP="00F750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    </w:t>
      </w:r>
      <w:r w:rsidR="00005473" w:rsidRPr="00F750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Displays/manages routing table.</w:t>
      </w:r>
    </w:p>
    <w:p w14:paraId="196E2B32" w14:textId="5EC2BFEE" w:rsidR="00F75070" w:rsidRPr="00F75070" w:rsidRDefault="009268C0" w:rsidP="00F750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9268C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704A0857" wp14:editId="166F353C">
            <wp:extent cx="5943600" cy="1110615"/>
            <wp:effectExtent l="0" t="0" r="0" b="0"/>
            <wp:docPr id="8670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A4F7" w14:textId="7234FA31" w:rsidR="00005473" w:rsidRPr="009268C0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9268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traceroute (Linux) / </w:t>
      </w:r>
      <w:proofErr w:type="spellStart"/>
      <w:r w:rsidRPr="009268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tracert</w:t>
      </w:r>
      <w:proofErr w:type="spellEnd"/>
      <w:r w:rsidRPr="009268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(Windows)</w:t>
      </w:r>
    </w:p>
    <w:p w14:paraId="245D9E87" w14:textId="6EBDB763" w:rsidR="00005473" w:rsidRDefault="009268C0" w:rsidP="009268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  </w:t>
      </w:r>
      <w:r w:rsidR="00005473" w:rsidRPr="009268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Traces the route packets take to a destination.</w:t>
      </w:r>
    </w:p>
    <w:p w14:paraId="132E8D2F" w14:textId="4368E8A0" w:rsidR="009268C0" w:rsidRPr="009268C0" w:rsidRDefault="002634BF" w:rsidP="009268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2634B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2AB11C31" wp14:editId="05F10565">
            <wp:extent cx="5943600" cy="3134360"/>
            <wp:effectExtent l="0" t="0" r="0" b="8890"/>
            <wp:docPr id="16133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701" w14:textId="68458994" w:rsidR="00005473" w:rsidRPr="00D4399C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D439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tcpdump</w:t>
      </w:r>
      <w:proofErr w:type="spellEnd"/>
    </w:p>
    <w:p w14:paraId="20D4DA92" w14:textId="00A7FB19" w:rsidR="00005473" w:rsidRDefault="00D4399C" w:rsidP="00D4399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D439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Captures and </w:t>
      </w:r>
      <w:proofErr w:type="spellStart"/>
      <w:r w:rsidR="00005473" w:rsidRPr="00D439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analyzes</w:t>
      </w:r>
      <w:proofErr w:type="spellEnd"/>
      <w:r w:rsidR="00005473" w:rsidRPr="00D439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network traffic (Linux).</w:t>
      </w:r>
    </w:p>
    <w:p w14:paraId="29E1C159" w14:textId="23E7B360" w:rsidR="00D4399C" w:rsidRPr="00D4399C" w:rsidRDefault="00B76365" w:rsidP="00D4399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B7636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0AD91F01" wp14:editId="5FDFF944">
            <wp:extent cx="5943600" cy="828675"/>
            <wp:effectExtent l="0" t="0" r="0" b="9525"/>
            <wp:docPr id="3728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1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8FA" w14:textId="271B3390" w:rsidR="00005473" w:rsidRPr="00B76365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B763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Wireshark</w:t>
      </w:r>
    </w:p>
    <w:p w14:paraId="41C4E69A" w14:textId="6DEEC83C" w:rsidR="00005473" w:rsidRPr="00B76365" w:rsidRDefault="00B76365" w:rsidP="00B76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 </w:t>
      </w:r>
      <w:r w:rsidR="00005473" w:rsidRPr="00B76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Graphical tool for </w:t>
      </w:r>
      <w:proofErr w:type="spellStart"/>
      <w:r w:rsidR="00005473" w:rsidRPr="00B76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analyzing</w:t>
      </w:r>
      <w:proofErr w:type="spellEnd"/>
      <w:r w:rsidR="00005473" w:rsidRPr="00B76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network packets.</w:t>
      </w:r>
    </w:p>
    <w:p w14:paraId="39CF7C3C" w14:textId="77777777" w:rsidR="00005473" w:rsidRPr="00C91407" w:rsidRDefault="00005473" w:rsidP="000919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00547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Open Wireshark.</w:t>
      </w:r>
    </w:p>
    <w:p w14:paraId="20F7590A" w14:textId="77777777" w:rsidR="00C91407" w:rsidRPr="00C91407" w:rsidRDefault="00C91407" w:rsidP="00C91407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A GUI-based network packet </w:t>
      </w:r>
      <w:proofErr w:type="spellStart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analyzer</w:t>
      </w:r>
      <w:proofErr w:type="spellEnd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.</w:t>
      </w:r>
    </w:p>
    <w:p w14:paraId="4C1F9359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Open Wireshark.</w:t>
      </w:r>
    </w:p>
    <w:p w14:paraId="72649871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Select the network interface.</w:t>
      </w:r>
    </w:p>
    <w:p w14:paraId="18392276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Start packet capture.</w:t>
      </w:r>
    </w:p>
    <w:p w14:paraId="62EBC2A3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Apply filters (e.g., </w:t>
      </w:r>
      <w:proofErr w:type="spellStart"/>
      <w:proofErr w:type="gramStart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tcp.port</w:t>
      </w:r>
      <w:proofErr w:type="spellEnd"/>
      <w:proofErr w:type="gramEnd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== 80).</w:t>
      </w:r>
    </w:p>
    <w:p w14:paraId="164D6D7E" w14:textId="77777777" w:rsidR="00C91407" w:rsidRPr="00005473" w:rsidRDefault="00C91407" w:rsidP="00C91407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16648FBF" w14:textId="77777777" w:rsidR="00005473" w:rsidRPr="00091999" w:rsidRDefault="00000000" w:rsidP="00C914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lang w:val="en-IN"/>
        </w:rPr>
        <w:pict w14:anchorId="31FDF44C">
          <v:rect id="_x0000_i1028" style="width:0;height:1.5pt" o:hralign="center" o:hrstd="t" o:hr="t" fillcolor="#a0a0a0" stroked="f"/>
        </w:pict>
      </w:r>
    </w:p>
    <w:p w14:paraId="2AEB4903" w14:textId="77777777" w:rsidR="00005473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C914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lastRenderedPageBreak/>
        <w:t>Conclusion</w:t>
      </w:r>
    </w:p>
    <w:p w14:paraId="5B56FB2C" w14:textId="77777777" w:rsidR="002A07D1" w:rsidRPr="002A07D1" w:rsidRDefault="002A07D1" w:rsidP="002A07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2A07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This report covered the preparation of network cables, IP address configuration, and essential networking tools. Understanding these basics is crucial for network administration and troubleshooting.</w:t>
      </w:r>
    </w:p>
    <w:p w14:paraId="0D14358C" w14:textId="77777777" w:rsidR="002A07D1" w:rsidRDefault="002A07D1" w:rsidP="002A07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</w:p>
    <w:p w14:paraId="131F25A4" w14:textId="22038F36" w:rsidR="002A07D1" w:rsidRDefault="002A07D1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References</w:t>
      </w:r>
    </w:p>
    <w:p w14:paraId="545686FD" w14:textId="1AD9771F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ANSI/TIA-568.2-D (TIA)</w:t>
      </w:r>
    </w:p>
    <w:p w14:paraId="16857413" w14:textId="4C2D0E8E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IEEE 802.3 (IEEE)</w:t>
      </w:r>
    </w:p>
    <w:p w14:paraId="18C2C06A" w14:textId="5B7A8E8D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RFC 791 (IETF)</w:t>
      </w:r>
    </w:p>
    <w:p w14:paraId="025C6F3D" w14:textId="0F3A6617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RFC 2131 (IETF)</w:t>
      </w:r>
    </w:p>
    <w:p w14:paraId="2F242AA3" w14:textId="513657B9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RFC 792 (IETF)</w:t>
      </w:r>
    </w:p>
    <w:p w14:paraId="198480E4" w14:textId="514F2E92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Microsoft Official Documentation (</w:t>
      </w:r>
      <w:hyperlink r:id="rId16" w:tgtFrame="_new" w:history="1">
        <w:r w:rsidRPr="007129D9">
          <w:rPr>
            <w:rStyle w:val="Hyperlink"/>
            <w:rFonts w:ascii="Times New Roman" w:hAnsi="Times New Roman" w:cs="Times New Roman"/>
            <w:sz w:val="28"/>
            <w:szCs w:val="28"/>
          </w:rPr>
          <w:t>Microsoft Docs</w:t>
        </w:r>
      </w:hyperlink>
      <w:r w:rsidRPr="007129D9">
        <w:rPr>
          <w:rFonts w:ascii="Times New Roman" w:hAnsi="Times New Roman" w:cs="Times New Roman"/>
          <w:sz w:val="28"/>
          <w:szCs w:val="28"/>
        </w:rPr>
        <w:t>)</w:t>
      </w:r>
    </w:p>
    <w:p w14:paraId="0B5174DC" w14:textId="71C8C6EF" w:rsidR="007129D9" w:rsidRPr="00B07C4F" w:rsidRDefault="007129D9" w:rsidP="007129D9">
      <w:pPr>
        <w:pStyle w:val="ListParagraph"/>
        <w:numPr>
          <w:ilvl w:val="0"/>
          <w:numId w:val="20"/>
        </w:numPr>
      </w:pPr>
      <w:r w:rsidRPr="007129D9">
        <w:rPr>
          <w:rFonts w:ascii="Times New Roman" w:hAnsi="Times New Roman" w:cs="Times New Roman"/>
          <w:sz w:val="28"/>
          <w:szCs w:val="28"/>
        </w:rPr>
        <w:t>Linux Man Pages</w:t>
      </w:r>
    </w:p>
    <w:p w14:paraId="46E25D1B" w14:textId="56D5379F" w:rsidR="00B07C4F" w:rsidRPr="00B07C4F" w:rsidRDefault="00B07C4F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07C4F">
        <w:rPr>
          <w:rFonts w:ascii="Times New Roman" w:hAnsi="Times New Roman" w:cs="Times New Roman"/>
          <w:sz w:val="28"/>
          <w:szCs w:val="28"/>
        </w:rPr>
        <w:t>Wireshark User Guide (Wireshark Docs)</w:t>
      </w:r>
    </w:p>
    <w:p w14:paraId="3EA420AF" w14:textId="77777777" w:rsidR="00996C31" w:rsidRPr="00B926B0" w:rsidRDefault="00996C31" w:rsidP="007A3802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96C31" w:rsidRPr="00B926B0"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3A497" w14:textId="77777777" w:rsidR="005E3F2A" w:rsidRDefault="005E3F2A">
      <w:pPr>
        <w:spacing w:after="0" w:line="240" w:lineRule="auto"/>
      </w:pPr>
      <w:r>
        <w:separator/>
      </w:r>
    </w:p>
  </w:endnote>
  <w:endnote w:type="continuationSeparator" w:id="0">
    <w:p w14:paraId="3698FC3B" w14:textId="77777777" w:rsidR="005E3F2A" w:rsidRDefault="005E3F2A">
      <w:pPr>
        <w:spacing w:after="0" w:line="240" w:lineRule="auto"/>
      </w:pPr>
      <w:r>
        <w:continuationSeparator/>
      </w:r>
    </w:p>
  </w:endnote>
  <w:endnote w:type="continuationNotice" w:id="1">
    <w:p w14:paraId="7C4090EE" w14:textId="77777777" w:rsidR="005E3F2A" w:rsidRDefault="005E3F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AE321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1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996C31" w14:paraId="6D777715" w14:textId="77777777">
      <w:trPr>
        <w:trHeight w:val="260"/>
      </w:trPr>
      <w:tc>
        <w:tcPr>
          <w:tcW w:w="4788" w:type="dxa"/>
        </w:tcPr>
        <w:p w14:paraId="2B585A35" w14:textId="2FE012FF" w:rsidR="00996C31" w:rsidRDefault="00D47BDF" w:rsidP="00C67F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color w:val="000000"/>
              <w:sz w:val="20"/>
              <w:szCs w:val="20"/>
            </w:rPr>
            <w:t>TM</w:t>
          </w:r>
          <w:r w:rsidR="00AC5845">
            <w:rPr>
              <w:color w:val="000000"/>
              <w:sz w:val="20"/>
              <w:szCs w:val="20"/>
            </w:rPr>
            <w:t>SL/CSE</w:t>
          </w:r>
          <w:r w:rsidR="00834C3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202</w:t>
          </w:r>
          <w:r w:rsidR="00C67FDC">
            <w:rPr>
              <w:color w:val="000000"/>
              <w:sz w:val="20"/>
              <w:szCs w:val="20"/>
            </w:rPr>
            <w:t>4</w:t>
          </w:r>
          <w:r w:rsidR="009836D7">
            <w:rPr>
              <w:color w:val="000000"/>
              <w:sz w:val="20"/>
              <w:szCs w:val="20"/>
            </w:rPr>
            <w:t>-2</w:t>
          </w:r>
          <w:r w:rsidR="00C67FDC">
            <w:rPr>
              <w:color w:val="000000"/>
              <w:sz w:val="20"/>
              <w:szCs w:val="20"/>
            </w:rPr>
            <w:t>5</w:t>
          </w:r>
          <w:r w:rsidR="009836D7">
            <w:rPr>
              <w:color w:val="000000"/>
              <w:sz w:val="20"/>
              <w:szCs w:val="20"/>
            </w:rPr>
            <w:t>/</w:t>
          </w:r>
          <w:r w:rsidR="00834C31">
            <w:rPr>
              <w:color w:val="000000"/>
              <w:sz w:val="20"/>
              <w:szCs w:val="20"/>
            </w:rPr>
            <w:t>Semester-</w:t>
          </w:r>
          <w:r w:rsidR="001E0EA6">
            <w:rPr>
              <w:color w:val="000000"/>
              <w:sz w:val="20"/>
              <w:szCs w:val="20"/>
            </w:rPr>
            <w:t>6</w:t>
          </w:r>
        </w:p>
      </w:tc>
      <w:tc>
        <w:tcPr>
          <w:tcW w:w="4788" w:type="dxa"/>
        </w:tcPr>
        <w:p w14:paraId="77896869" w14:textId="77777777" w:rsidR="00996C31" w:rsidRPr="007D3FB2" w:rsidRDefault="00AC5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 w:rsidRPr="007D3FB2">
            <w:rPr>
              <w:color w:val="000000"/>
              <w:sz w:val="20"/>
              <w:szCs w:val="20"/>
            </w:rPr>
            <w:fldChar w:fldCharType="begin"/>
          </w:r>
          <w:r w:rsidRPr="007D3FB2">
            <w:rPr>
              <w:color w:val="000000"/>
              <w:sz w:val="20"/>
              <w:szCs w:val="20"/>
            </w:rPr>
            <w:instrText>PAGE</w:instrText>
          </w:r>
          <w:r w:rsidRPr="007D3FB2">
            <w:rPr>
              <w:color w:val="000000"/>
              <w:sz w:val="20"/>
              <w:szCs w:val="20"/>
            </w:rPr>
            <w:fldChar w:fldCharType="separate"/>
          </w:r>
          <w:r w:rsidR="002B5CD0">
            <w:rPr>
              <w:noProof/>
              <w:color w:val="000000"/>
              <w:sz w:val="20"/>
              <w:szCs w:val="20"/>
            </w:rPr>
            <w:t>3</w:t>
          </w:r>
          <w:r w:rsidRPr="007D3FB2"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1B20530C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F889C" w14:textId="77777777" w:rsidR="005E3F2A" w:rsidRDefault="005E3F2A">
      <w:pPr>
        <w:spacing w:after="0" w:line="240" w:lineRule="auto"/>
      </w:pPr>
      <w:r>
        <w:separator/>
      </w:r>
    </w:p>
  </w:footnote>
  <w:footnote w:type="continuationSeparator" w:id="0">
    <w:p w14:paraId="104298F6" w14:textId="77777777" w:rsidR="005E3F2A" w:rsidRDefault="005E3F2A">
      <w:pPr>
        <w:spacing w:after="0" w:line="240" w:lineRule="auto"/>
      </w:pPr>
      <w:r>
        <w:continuationSeparator/>
      </w:r>
    </w:p>
  </w:footnote>
  <w:footnote w:type="continuationNotice" w:id="1">
    <w:p w14:paraId="2EC4EFFF" w14:textId="77777777" w:rsidR="005E3F2A" w:rsidRDefault="005E3F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CD0"/>
    <w:multiLevelType w:val="multilevel"/>
    <w:tmpl w:val="0DD4F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292DD2"/>
    <w:multiLevelType w:val="multilevel"/>
    <w:tmpl w:val="1D74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4D07F1"/>
    <w:multiLevelType w:val="multilevel"/>
    <w:tmpl w:val="A14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D209B"/>
    <w:multiLevelType w:val="multilevel"/>
    <w:tmpl w:val="0B2C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84782"/>
    <w:multiLevelType w:val="multilevel"/>
    <w:tmpl w:val="F6E8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D4833"/>
    <w:multiLevelType w:val="multilevel"/>
    <w:tmpl w:val="034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47427"/>
    <w:multiLevelType w:val="multilevel"/>
    <w:tmpl w:val="7A30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90629"/>
    <w:multiLevelType w:val="multilevel"/>
    <w:tmpl w:val="FD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F1C6B"/>
    <w:multiLevelType w:val="multilevel"/>
    <w:tmpl w:val="B22A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A27EC"/>
    <w:multiLevelType w:val="multilevel"/>
    <w:tmpl w:val="11E8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F402A"/>
    <w:multiLevelType w:val="multilevel"/>
    <w:tmpl w:val="8BC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A65BB"/>
    <w:multiLevelType w:val="multilevel"/>
    <w:tmpl w:val="FE407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4B96662"/>
    <w:multiLevelType w:val="multilevel"/>
    <w:tmpl w:val="077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614B6"/>
    <w:multiLevelType w:val="multilevel"/>
    <w:tmpl w:val="8920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350D2"/>
    <w:multiLevelType w:val="multilevel"/>
    <w:tmpl w:val="CF8CEE4C"/>
    <w:lvl w:ilvl="0">
      <w:start w:val="1"/>
      <w:numFmt w:val="decimal"/>
      <w:lvlText w:val="%1."/>
      <w:lvlJc w:val="left"/>
      <w:pPr>
        <w:ind w:left="360" w:firstLine="0"/>
      </w:pPr>
      <w:rPr>
        <w:color w:val="1F497D" w:themeColor="text2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5" w15:restartNumberingAfterBreak="0">
    <w:nsid w:val="604A50EC"/>
    <w:multiLevelType w:val="multilevel"/>
    <w:tmpl w:val="576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47C4C"/>
    <w:multiLevelType w:val="multilevel"/>
    <w:tmpl w:val="980A52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hint="default"/>
        <w:b/>
        <w:bCs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color w:val="auto"/>
        <w:sz w:val="28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b/>
        <w:i w:val="0"/>
        <w:color w:val="auto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F0565AC"/>
    <w:multiLevelType w:val="multilevel"/>
    <w:tmpl w:val="AD4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413FB"/>
    <w:multiLevelType w:val="hybridMultilevel"/>
    <w:tmpl w:val="8A90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12E18"/>
    <w:multiLevelType w:val="multilevel"/>
    <w:tmpl w:val="313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D1E02"/>
    <w:multiLevelType w:val="hybridMultilevel"/>
    <w:tmpl w:val="C804D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3141">
    <w:abstractNumId w:val="14"/>
  </w:num>
  <w:num w:numId="2" w16cid:durableId="1173253307">
    <w:abstractNumId w:val="1"/>
  </w:num>
  <w:num w:numId="3" w16cid:durableId="1604921991">
    <w:abstractNumId w:val="11"/>
  </w:num>
  <w:num w:numId="4" w16cid:durableId="1590238538">
    <w:abstractNumId w:val="7"/>
  </w:num>
  <w:num w:numId="5" w16cid:durableId="72746117">
    <w:abstractNumId w:val="18"/>
  </w:num>
  <w:num w:numId="6" w16cid:durableId="272831053">
    <w:abstractNumId w:val="5"/>
  </w:num>
  <w:num w:numId="7" w16cid:durableId="1765035212">
    <w:abstractNumId w:val="12"/>
  </w:num>
  <w:num w:numId="8" w16cid:durableId="2118677452">
    <w:abstractNumId w:val="15"/>
  </w:num>
  <w:num w:numId="9" w16cid:durableId="850533157">
    <w:abstractNumId w:val="6"/>
  </w:num>
  <w:num w:numId="10" w16cid:durableId="968171245">
    <w:abstractNumId w:val="2"/>
  </w:num>
  <w:num w:numId="11" w16cid:durableId="213809661">
    <w:abstractNumId w:val="8"/>
  </w:num>
  <w:num w:numId="12" w16cid:durableId="837767807">
    <w:abstractNumId w:val="13"/>
  </w:num>
  <w:num w:numId="13" w16cid:durableId="1965580784">
    <w:abstractNumId w:val="3"/>
  </w:num>
  <w:num w:numId="14" w16cid:durableId="2051688165">
    <w:abstractNumId w:val="4"/>
  </w:num>
  <w:num w:numId="15" w16cid:durableId="177351041">
    <w:abstractNumId w:val="19"/>
  </w:num>
  <w:num w:numId="16" w16cid:durableId="1680886378">
    <w:abstractNumId w:val="17"/>
  </w:num>
  <w:num w:numId="17" w16cid:durableId="268701188">
    <w:abstractNumId w:val="16"/>
  </w:num>
  <w:num w:numId="18" w16cid:durableId="297034713">
    <w:abstractNumId w:val="0"/>
  </w:num>
  <w:num w:numId="19" w16cid:durableId="1332372106">
    <w:abstractNumId w:val="10"/>
  </w:num>
  <w:num w:numId="20" w16cid:durableId="1517770110">
    <w:abstractNumId w:val="20"/>
  </w:num>
  <w:num w:numId="21" w16cid:durableId="731002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F"/>
    <w:rsid w:val="00005473"/>
    <w:rsid w:val="000552CD"/>
    <w:rsid w:val="00072130"/>
    <w:rsid w:val="00085AF0"/>
    <w:rsid w:val="00091999"/>
    <w:rsid w:val="00097CE9"/>
    <w:rsid w:val="000A3EE3"/>
    <w:rsid w:val="000B5985"/>
    <w:rsid w:val="000E5E79"/>
    <w:rsid w:val="00120957"/>
    <w:rsid w:val="001310EA"/>
    <w:rsid w:val="001349F7"/>
    <w:rsid w:val="00174967"/>
    <w:rsid w:val="001E0EA6"/>
    <w:rsid w:val="00227A2C"/>
    <w:rsid w:val="00263185"/>
    <w:rsid w:val="002634BF"/>
    <w:rsid w:val="00273466"/>
    <w:rsid w:val="0027411E"/>
    <w:rsid w:val="002A07D1"/>
    <w:rsid w:val="002B1594"/>
    <w:rsid w:val="002B5CD0"/>
    <w:rsid w:val="002C4C72"/>
    <w:rsid w:val="00303A1F"/>
    <w:rsid w:val="00304E17"/>
    <w:rsid w:val="003209F0"/>
    <w:rsid w:val="0032455E"/>
    <w:rsid w:val="00357B6A"/>
    <w:rsid w:val="003B058C"/>
    <w:rsid w:val="003B49D0"/>
    <w:rsid w:val="003D7494"/>
    <w:rsid w:val="0048090A"/>
    <w:rsid w:val="004C6CC6"/>
    <w:rsid w:val="004D2877"/>
    <w:rsid w:val="004F07A2"/>
    <w:rsid w:val="0050010C"/>
    <w:rsid w:val="00515ACC"/>
    <w:rsid w:val="00560D58"/>
    <w:rsid w:val="00565010"/>
    <w:rsid w:val="00571EC3"/>
    <w:rsid w:val="00577471"/>
    <w:rsid w:val="0058128D"/>
    <w:rsid w:val="005A0841"/>
    <w:rsid w:val="005A2B0E"/>
    <w:rsid w:val="005E3F2A"/>
    <w:rsid w:val="005F64E2"/>
    <w:rsid w:val="0061071E"/>
    <w:rsid w:val="0061699C"/>
    <w:rsid w:val="006E45B0"/>
    <w:rsid w:val="006E4E16"/>
    <w:rsid w:val="007129D9"/>
    <w:rsid w:val="00730A6E"/>
    <w:rsid w:val="007A3802"/>
    <w:rsid w:val="007A7E78"/>
    <w:rsid w:val="007D3FB2"/>
    <w:rsid w:val="007E5CE4"/>
    <w:rsid w:val="007F3317"/>
    <w:rsid w:val="008307A7"/>
    <w:rsid w:val="00834C31"/>
    <w:rsid w:val="00842BF1"/>
    <w:rsid w:val="0084633F"/>
    <w:rsid w:val="00862941"/>
    <w:rsid w:val="0086545D"/>
    <w:rsid w:val="00871E29"/>
    <w:rsid w:val="00897EA1"/>
    <w:rsid w:val="008D2DD1"/>
    <w:rsid w:val="008E582D"/>
    <w:rsid w:val="0090228E"/>
    <w:rsid w:val="009268C0"/>
    <w:rsid w:val="009836D7"/>
    <w:rsid w:val="00985E52"/>
    <w:rsid w:val="00996C31"/>
    <w:rsid w:val="009A2470"/>
    <w:rsid w:val="009A41AF"/>
    <w:rsid w:val="009C0922"/>
    <w:rsid w:val="009D3308"/>
    <w:rsid w:val="009F3530"/>
    <w:rsid w:val="00A013D8"/>
    <w:rsid w:val="00A145D8"/>
    <w:rsid w:val="00A37A8A"/>
    <w:rsid w:val="00A92126"/>
    <w:rsid w:val="00A97A17"/>
    <w:rsid w:val="00A97FE4"/>
    <w:rsid w:val="00AC5845"/>
    <w:rsid w:val="00B07C4F"/>
    <w:rsid w:val="00B16702"/>
    <w:rsid w:val="00B33FC1"/>
    <w:rsid w:val="00B501E6"/>
    <w:rsid w:val="00B642C4"/>
    <w:rsid w:val="00B669A8"/>
    <w:rsid w:val="00B67B3F"/>
    <w:rsid w:val="00B76365"/>
    <w:rsid w:val="00B76542"/>
    <w:rsid w:val="00B926B0"/>
    <w:rsid w:val="00B9664E"/>
    <w:rsid w:val="00BE4CD8"/>
    <w:rsid w:val="00C14809"/>
    <w:rsid w:val="00C51A18"/>
    <w:rsid w:val="00C5409C"/>
    <w:rsid w:val="00C54F11"/>
    <w:rsid w:val="00C67FDC"/>
    <w:rsid w:val="00C7694D"/>
    <w:rsid w:val="00C91407"/>
    <w:rsid w:val="00CB1A5A"/>
    <w:rsid w:val="00CB4578"/>
    <w:rsid w:val="00D255B9"/>
    <w:rsid w:val="00D37B23"/>
    <w:rsid w:val="00D4399C"/>
    <w:rsid w:val="00D47098"/>
    <w:rsid w:val="00D47BDF"/>
    <w:rsid w:val="00D94C85"/>
    <w:rsid w:val="00DE489D"/>
    <w:rsid w:val="00E40D5D"/>
    <w:rsid w:val="00E474EA"/>
    <w:rsid w:val="00E53AAF"/>
    <w:rsid w:val="00E65405"/>
    <w:rsid w:val="00E81612"/>
    <w:rsid w:val="00E9155D"/>
    <w:rsid w:val="00EA0F30"/>
    <w:rsid w:val="00EB478A"/>
    <w:rsid w:val="00EF64F1"/>
    <w:rsid w:val="00F04352"/>
    <w:rsid w:val="00F15032"/>
    <w:rsid w:val="00F3037E"/>
    <w:rsid w:val="00F75070"/>
    <w:rsid w:val="00F80502"/>
    <w:rsid w:val="00FA2113"/>
    <w:rsid w:val="00FC43A9"/>
    <w:rsid w:val="00FD6C85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3E7"/>
  <w15:docId w15:val="{0D87C655-0E96-4A5B-BC63-E8A9C20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7FE4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B2"/>
  </w:style>
  <w:style w:type="paragraph" w:styleId="ListParagraph">
    <w:name w:val="List Paragraph"/>
    <w:basedOn w:val="Normal"/>
    <w:uiPriority w:val="34"/>
    <w:qFormat/>
    <w:rsid w:val="009A4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1E"/>
    <w:rPr>
      <w:color w:val="0000FF" w:themeColor="hyperlink"/>
      <w:u w:val="single"/>
    </w:rPr>
  </w:style>
  <w:style w:type="table" w:styleId="GridTable3-Accent4">
    <w:name w:val="Grid Table 3 Accent 4"/>
    <w:basedOn w:val="TableNormal"/>
    <w:uiPriority w:val="48"/>
    <w:rsid w:val="007A7E7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server/network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roject%20Synopsis_Template%20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Synopsis_Template v2.0</Template>
  <TotalTime>203</TotalTime>
  <Pages>11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Abhirup Bag</cp:lastModifiedBy>
  <cp:revision>87</cp:revision>
  <cp:lastPrinted>2025-02-27T20:19:00Z</cp:lastPrinted>
  <dcterms:created xsi:type="dcterms:W3CDTF">2024-08-27T05:15:00Z</dcterms:created>
  <dcterms:modified xsi:type="dcterms:W3CDTF">2025-03-01T05:58:00Z</dcterms:modified>
</cp:coreProperties>
</file>